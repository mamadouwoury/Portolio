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E43D3" w14:textId="561328B2" w:rsidR="00EA4270" w:rsidRPr="004F727E" w:rsidRDefault="00DF1FEA">
      <w:pPr>
        <w:rPr>
          <w:rFonts w:ascii="Montserrat" w:hAnsi="Montserrat"/>
          <w:color w:val="0F4C81"/>
        </w:rPr>
      </w:pPr>
      <w:r w:rsidRPr="004F727E">
        <w:rPr>
          <w:rFonts w:ascii="Montserrat" w:hAnsi="Montserrat"/>
          <w:b/>
          <w:noProof/>
          <w:color w:val="0F4C81"/>
        </w:rPr>
        <mc:AlternateContent>
          <mc:Choice Requires="wps">
            <w:drawing>
              <wp:anchor distT="0" distB="0" distL="114300" distR="114300" simplePos="0" relativeHeight="251659264" behindDoc="0" locked="0" layoutInCell="1" allowOverlap="1" wp14:anchorId="7249F01B" wp14:editId="4C5297C6">
                <wp:simplePos x="0" y="0"/>
                <wp:positionH relativeFrom="page">
                  <wp:posOffset>704850</wp:posOffset>
                </wp:positionH>
                <wp:positionV relativeFrom="page">
                  <wp:posOffset>704850</wp:posOffset>
                </wp:positionV>
                <wp:extent cx="6315075" cy="4339590"/>
                <wp:effectExtent l="19050" t="19050" r="28575" b="22860"/>
                <wp:wrapNone/>
                <wp:docPr id="2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4339590"/>
                        </a:xfrm>
                        <a:prstGeom prst="rect">
                          <a:avLst/>
                        </a:prstGeom>
                        <a:solidFill>
                          <a:schemeClr val="bg1"/>
                        </a:solidFill>
                        <a:ln w="28575">
                          <a:solidFill>
                            <a:srgbClr val="002776"/>
                          </a:solidFill>
                          <a:miter lim="800000"/>
                          <a:headEnd/>
                          <a:tailEnd/>
                        </a:ln>
                      </wps:spPr>
                      <wps:txbx>
                        <w:txbxContent>
                          <w:p w14:paraId="7FBC4841" w14:textId="23FD7D39" w:rsidR="00DF1FEA" w:rsidRPr="004F727E" w:rsidRDefault="00D5367F" w:rsidP="00315192">
                            <w:pPr>
                              <w:pStyle w:val="Masthead"/>
                              <w:ind w:right="-66"/>
                              <w:jc w:val="center"/>
                              <w:rPr>
                                <w:rFonts w:ascii="Montserrat" w:hAnsi="Montserrat" w:cs="Arial"/>
                                <w:i w:val="0"/>
                                <w:color w:val="0F4C81"/>
                                <w:sz w:val="16"/>
                                <w:szCs w:val="16"/>
                              </w:rPr>
                            </w:pPr>
                            <w:r w:rsidRPr="004F727E">
                              <w:rPr>
                                <w:rStyle w:val="adminHeaderChar"/>
                                <w:rFonts w:ascii="Montserrat" w:hAnsi="Montserrat"/>
                                <w:i w:val="0"/>
                                <w:color w:val="0F4C81"/>
                              </w:rPr>
                              <w:t>Mamadou Woury Barry</w:t>
                            </w:r>
                          </w:p>
                          <w:tbl>
                            <w:tblPr>
                              <w:tblStyle w:val="Tabelraster"/>
                              <w:tblW w:w="10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499"/>
                              <w:gridCol w:w="4129"/>
                              <w:gridCol w:w="499"/>
                              <w:gridCol w:w="4783"/>
                            </w:tblGrid>
                            <w:tr w:rsidR="004F727E" w:rsidRPr="004F727E" w14:paraId="78986175" w14:textId="77777777" w:rsidTr="00AE4F9B">
                              <w:trPr>
                                <w:trHeight w:val="397"/>
                              </w:trPr>
                              <w:tc>
                                <w:tcPr>
                                  <w:tcW w:w="0" w:type="auto"/>
                                </w:tcPr>
                                <w:p w14:paraId="752CD57A" w14:textId="77777777" w:rsidR="001609FE" w:rsidRPr="004F727E" w:rsidRDefault="001609FE" w:rsidP="006D5A0C">
                                  <w:pPr>
                                    <w:spacing w:before="240"/>
                                    <w:ind w:right="-66"/>
                                    <w:jc w:val="right"/>
                                    <w:rPr>
                                      <w:rFonts w:ascii="Montserrat" w:hAnsi="Montserrat"/>
                                      <w:noProof/>
                                      <w:color w:val="0F4C81"/>
                                    </w:rPr>
                                  </w:pPr>
                                </w:p>
                              </w:tc>
                              <w:tc>
                                <w:tcPr>
                                  <w:tcW w:w="0" w:type="auto"/>
                                  <w:shd w:val="clear" w:color="auto" w:fill="auto"/>
                                  <w:vAlign w:val="center"/>
                                </w:tcPr>
                                <w:p w14:paraId="5406B0DD" w14:textId="77777777" w:rsidR="001609FE" w:rsidRPr="004F727E" w:rsidRDefault="001609FE" w:rsidP="001609FE">
                                  <w:pPr>
                                    <w:ind w:right="-66"/>
                                    <w:jc w:val="right"/>
                                    <w:rPr>
                                      <w:rFonts w:ascii="Montserrat" w:hAnsi="Montserrat"/>
                                      <w:color w:val="0F4C81"/>
                                      <w:szCs w:val="20"/>
                                    </w:rPr>
                                  </w:pPr>
                                  <w:r w:rsidRPr="004F727E">
                                    <w:rPr>
                                      <w:rFonts w:ascii="Montserrat" w:hAnsi="Montserrat"/>
                                      <w:noProof/>
                                      <w:color w:val="0F4C81"/>
                                    </w:rPr>
                                    <w:drawing>
                                      <wp:inline distT="0" distB="0" distL="0" distR="0" wp14:anchorId="05C3A6FB" wp14:editId="3DE99944">
                                        <wp:extent cx="180000" cy="180000"/>
                                        <wp:effectExtent l="0" t="0" r="0" b="0"/>
                                        <wp:docPr id="1839514267" name="Afbeelding 1839514267" descr="D:\Profiles\vboerman\Desktop\hu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files\vboerman\Desktop\hui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pattFill prst="pct5">
                                                  <a:fgClr>
                                                    <a:schemeClr val="accent1">
                                                      <a:lumMod val="75000"/>
                                                    </a:schemeClr>
                                                  </a:fgClr>
                                                  <a:bgClr>
                                                    <a:schemeClr val="accent1">
                                                      <a:lumMod val="75000"/>
                                                    </a:schemeClr>
                                                  </a:bgClr>
                                                </a:pattFill>
                                                <a:ln>
                                                  <a:noFill/>
                                                </a:ln>
                                              </pic:spPr>
                                            </pic:pic>
                                          </a:graphicData>
                                        </a:graphic>
                                      </wp:inline>
                                    </w:drawing>
                                  </w:r>
                                </w:p>
                              </w:tc>
                              <w:tc>
                                <w:tcPr>
                                  <w:tcW w:w="0" w:type="auto"/>
                                  <w:shd w:val="clear" w:color="auto" w:fill="auto"/>
                                  <w:vAlign w:val="center"/>
                                </w:tcPr>
                                <w:p w14:paraId="1FBBFEC1" w14:textId="43E22E5B" w:rsidR="001609FE" w:rsidRPr="004F727E" w:rsidRDefault="00D5367F" w:rsidP="000F6506">
                                  <w:pPr>
                                    <w:ind w:right="-66"/>
                                    <w:rPr>
                                      <w:rFonts w:ascii="Montserrat" w:hAnsi="Montserrat"/>
                                      <w:color w:val="0F4C81"/>
                                      <w:szCs w:val="20"/>
                                    </w:rPr>
                                  </w:pPr>
                                  <w:r w:rsidRPr="004F727E">
                                    <w:rPr>
                                      <w:rStyle w:val="adminTekstChar"/>
                                      <w:rFonts w:ascii="Montserrat" w:hAnsi="Montserrat"/>
                                      <w:color w:val="0F4C81"/>
                                    </w:rPr>
                                    <w:t>Van Heystveltstraat 28, 2100 Deurne</w:t>
                                  </w:r>
                                </w:p>
                              </w:tc>
                              <w:tc>
                                <w:tcPr>
                                  <w:tcW w:w="0" w:type="auto"/>
                                  <w:shd w:val="clear" w:color="auto" w:fill="auto"/>
                                  <w:vAlign w:val="center"/>
                                </w:tcPr>
                                <w:p w14:paraId="0A28FE3E" w14:textId="77777777" w:rsidR="001609FE" w:rsidRPr="004F727E" w:rsidRDefault="001609FE" w:rsidP="001609FE">
                                  <w:pPr>
                                    <w:ind w:right="-66"/>
                                    <w:jc w:val="right"/>
                                    <w:rPr>
                                      <w:rFonts w:ascii="Montserrat" w:hAnsi="Montserrat"/>
                                      <w:color w:val="0F4C81"/>
                                      <w:szCs w:val="20"/>
                                    </w:rPr>
                                  </w:pPr>
                                  <w:r w:rsidRPr="004F727E">
                                    <w:rPr>
                                      <w:rFonts w:ascii="Montserrat" w:hAnsi="Montserrat"/>
                                      <w:noProof/>
                                      <w:color w:val="0F4C81"/>
                                    </w:rPr>
                                    <w:drawing>
                                      <wp:inline distT="0" distB="0" distL="0" distR="0" wp14:anchorId="45A99461" wp14:editId="15AE1C71">
                                        <wp:extent cx="180000" cy="180000"/>
                                        <wp:effectExtent l="0" t="0" r="0" b="0"/>
                                        <wp:docPr id="1328510019" name="Afbeelding 1328510019" descr="http://st.depositphotos.com/1780879/3682/i/110/depositphotos_36823679-Blue-icon-of-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depositphotos.com/1780879/3682/i/110/depositphotos_36823679-Blue-icon-of-phone.jpg"/>
                                                <pic:cNvPicPr>
                                                  <a:picLocks noChangeAspect="1" noChangeArrowheads="1"/>
                                                </pic:cNvPicPr>
                                              </pic:nvPicPr>
                                              <pic:blipFill>
                                                <a:blip r:embed="rId9">
                                                  <a:biLevel thresh="75000"/>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shd w:val="clear" w:color="auto" w:fill="auto"/>
                                  <w:vAlign w:val="center"/>
                                </w:tcPr>
                                <w:p w14:paraId="61AE58FA" w14:textId="3E40877E" w:rsidR="001609FE" w:rsidRPr="004F727E" w:rsidRDefault="00D5367F" w:rsidP="00600E82">
                                  <w:pPr>
                                    <w:ind w:right="-66"/>
                                    <w:rPr>
                                      <w:rFonts w:ascii="Montserrat" w:hAnsi="Montserrat"/>
                                      <w:color w:val="0F4C81"/>
                                      <w:szCs w:val="20"/>
                                    </w:rPr>
                                  </w:pPr>
                                  <w:r w:rsidRPr="004F727E">
                                    <w:rPr>
                                      <w:rStyle w:val="adminTekstChar"/>
                                      <w:rFonts w:ascii="Montserrat" w:hAnsi="Montserrat"/>
                                      <w:color w:val="0F4C81"/>
                                    </w:rPr>
                                    <w:t>(+32) 0456</w:t>
                                  </w:r>
                                  <w:r w:rsidR="001B1CA1" w:rsidRPr="004F727E">
                                    <w:rPr>
                                      <w:rStyle w:val="adminTekstChar"/>
                                      <w:rFonts w:ascii="Montserrat" w:hAnsi="Montserrat"/>
                                      <w:color w:val="0F4C81"/>
                                    </w:rPr>
                                    <w:t xml:space="preserve"> </w:t>
                                  </w:r>
                                  <w:r w:rsidRPr="004F727E">
                                    <w:rPr>
                                      <w:rStyle w:val="adminTekstChar"/>
                                      <w:rFonts w:ascii="Montserrat" w:hAnsi="Montserrat"/>
                                      <w:color w:val="0F4C81"/>
                                    </w:rPr>
                                    <w:t>13</w:t>
                                  </w:r>
                                  <w:r w:rsidR="001B1CA1" w:rsidRPr="004F727E">
                                    <w:rPr>
                                      <w:rStyle w:val="adminTekstChar"/>
                                      <w:rFonts w:ascii="Montserrat" w:hAnsi="Montserrat"/>
                                      <w:color w:val="0F4C81"/>
                                    </w:rPr>
                                    <w:t xml:space="preserve"> </w:t>
                                  </w:r>
                                  <w:r w:rsidRPr="004F727E">
                                    <w:rPr>
                                      <w:rStyle w:val="adminTekstChar"/>
                                      <w:rFonts w:ascii="Montserrat" w:hAnsi="Montserrat"/>
                                      <w:color w:val="0F4C81"/>
                                    </w:rPr>
                                    <w:t>81</w:t>
                                  </w:r>
                                  <w:r w:rsidR="001B1CA1" w:rsidRPr="004F727E">
                                    <w:rPr>
                                      <w:rStyle w:val="adminTekstChar"/>
                                      <w:rFonts w:ascii="Montserrat" w:hAnsi="Montserrat"/>
                                      <w:color w:val="0F4C81"/>
                                    </w:rPr>
                                    <w:t xml:space="preserve"> </w:t>
                                  </w:r>
                                  <w:r w:rsidRPr="004F727E">
                                    <w:rPr>
                                      <w:rStyle w:val="adminTekstChar"/>
                                      <w:rFonts w:ascii="Montserrat" w:hAnsi="Montserrat"/>
                                      <w:color w:val="0F4C81"/>
                                    </w:rPr>
                                    <w:t>95</w:t>
                                  </w:r>
                                </w:p>
                              </w:tc>
                            </w:tr>
                            <w:tr w:rsidR="004F727E" w:rsidRPr="004F727E" w14:paraId="43FDBB3E" w14:textId="77777777" w:rsidTr="00AE4F9B">
                              <w:trPr>
                                <w:trHeight w:val="397"/>
                              </w:trPr>
                              <w:tc>
                                <w:tcPr>
                                  <w:tcW w:w="0" w:type="auto"/>
                                </w:tcPr>
                                <w:p w14:paraId="08DFC243" w14:textId="77777777" w:rsidR="001609FE" w:rsidRPr="004F727E" w:rsidRDefault="001609FE" w:rsidP="001609FE">
                                  <w:pPr>
                                    <w:ind w:right="-66"/>
                                    <w:jc w:val="right"/>
                                    <w:rPr>
                                      <w:rFonts w:ascii="Montserrat" w:hAnsi="Montserrat"/>
                                      <w:noProof/>
                                      <w:color w:val="0F4C81"/>
                                    </w:rPr>
                                  </w:pPr>
                                </w:p>
                              </w:tc>
                              <w:tc>
                                <w:tcPr>
                                  <w:tcW w:w="0" w:type="auto"/>
                                  <w:shd w:val="clear" w:color="auto" w:fill="auto"/>
                                  <w:vAlign w:val="center"/>
                                </w:tcPr>
                                <w:p w14:paraId="0B2C4874" w14:textId="77777777" w:rsidR="001609FE" w:rsidRPr="004F727E" w:rsidRDefault="001609FE" w:rsidP="001609FE">
                                  <w:pPr>
                                    <w:ind w:right="-66"/>
                                    <w:jc w:val="right"/>
                                    <w:rPr>
                                      <w:rFonts w:ascii="Montserrat" w:hAnsi="Montserrat"/>
                                      <w:color w:val="0F4C81"/>
                                      <w:szCs w:val="20"/>
                                    </w:rPr>
                                  </w:pPr>
                                  <w:r w:rsidRPr="004F727E">
                                    <w:rPr>
                                      <w:rFonts w:ascii="Montserrat" w:hAnsi="Montserrat"/>
                                      <w:noProof/>
                                      <w:color w:val="0F4C81"/>
                                    </w:rPr>
                                    <w:drawing>
                                      <wp:inline distT="0" distB="0" distL="0" distR="0" wp14:anchorId="5385CE4D" wp14:editId="4F48431A">
                                        <wp:extent cx="180000" cy="180000"/>
                                        <wp:effectExtent l="0" t="0" r="0" b="0"/>
                                        <wp:docPr id="1091821645" name="Afbeelding 1091821645" descr="http://samson-auto.bosotown.com/imag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amson-auto.bosotown.com/image/ma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shd w:val="clear" w:color="auto" w:fill="auto"/>
                                  <w:vAlign w:val="center"/>
                                </w:tcPr>
                                <w:p w14:paraId="3CE441E3" w14:textId="068EA187" w:rsidR="005A3A1D" w:rsidRPr="004F727E" w:rsidRDefault="00000000" w:rsidP="005A3A1D">
                                  <w:pPr>
                                    <w:ind w:right="-66"/>
                                    <w:rPr>
                                      <w:rFonts w:ascii="Montserrat" w:hAnsi="Montserrat"/>
                                      <w:color w:val="0F4C81"/>
                                      <w:szCs w:val="20"/>
                                    </w:rPr>
                                  </w:pPr>
                                  <w:hyperlink r:id="rId11" w:history="1">
                                    <w:r w:rsidR="005A3A1D" w:rsidRPr="004F727E">
                                      <w:rPr>
                                        <w:rStyle w:val="Hyperlink"/>
                                        <w:rFonts w:ascii="Montserrat" w:hAnsi="Montserrat"/>
                                        <w:color w:val="0F4C81"/>
                                        <w:szCs w:val="20"/>
                                      </w:rPr>
                                      <w:t>Mamadouwoury641@gmail.com</w:t>
                                    </w:r>
                                  </w:hyperlink>
                                </w:p>
                              </w:tc>
                              <w:tc>
                                <w:tcPr>
                                  <w:tcW w:w="0" w:type="auto"/>
                                  <w:shd w:val="clear" w:color="auto" w:fill="auto"/>
                                  <w:vAlign w:val="center"/>
                                </w:tcPr>
                                <w:p w14:paraId="1BC080B4" w14:textId="77777777" w:rsidR="001609FE" w:rsidRPr="004F727E" w:rsidRDefault="001609FE" w:rsidP="001609FE">
                                  <w:pPr>
                                    <w:ind w:right="-66"/>
                                    <w:jc w:val="right"/>
                                    <w:rPr>
                                      <w:rFonts w:ascii="Montserrat" w:hAnsi="Montserrat"/>
                                      <w:color w:val="0F4C81"/>
                                      <w:szCs w:val="20"/>
                                    </w:rPr>
                                  </w:pPr>
                                  <w:r w:rsidRPr="004F727E">
                                    <w:rPr>
                                      <w:rFonts w:ascii="Montserrat" w:hAnsi="Montserrat"/>
                                      <w:noProof/>
                                      <w:color w:val="0F4C81"/>
                                    </w:rPr>
                                    <w:drawing>
                                      <wp:inline distT="0" distB="0" distL="0" distR="0" wp14:anchorId="22432233" wp14:editId="0483CBA2">
                                        <wp:extent cx="180000" cy="180000"/>
                                        <wp:effectExtent l="0" t="0" r="0" b="0"/>
                                        <wp:docPr id="1762834417" name="Afbeelding 1762834417" descr="D:\Profiles\vboerman\Desktop\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files\vboerman\Desktop\linked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pattFill prst="pct5">
                                                  <a:fgClr>
                                                    <a:schemeClr val="accent1"/>
                                                  </a:fgClr>
                                                  <a:bgClr>
                                                    <a:schemeClr val="accent3"/>
                                                  </a:bgClr>
                                                </a:pattFill>
                                                <a:ln>
                                                  <a:noFill/>
                                                </a:ln>
                                              </pic:spPr>
                                            </pic:pic>
                                          </a:graphicData>
                                        </a:graphic>
                                      </wp:inline>
                                    </w:drawing>
                                  </w:r>
                                </w:p>
                              </w:tc>
                              <w:tc>
                                <w:tcPr>
                                  <w:tcW w:w="0" w:type="auto"/>
                                  <w:shd w:val="clear" w:color="auto" w:fill="auto"/>
                                  <w:vAlign w:val="center"/>
                                </w:tcPr>
                                <w:p w14:paraId="431627B2" w14:textId="14AC1407" w:rsidR="00CF0832" w:rsidRPr="004F727E" w:rsidRDefault="00CF0832" w:rsidP="00CF0832">
                                  <w:pPr>
                                    <w:ind w:right="-66"/>
                                    <w:rPr>
                                      <w:rFonts w:ascii="Montserrat" w:hAnsi="Montserrat"/>
                                      <w:color w:val="0F4C81"/>
                                      <w:sz w:val="16"/>
                                      <w:szCs w:val="16"/>
                                    </w:rPr>
                                  </w:pPr>
                                  <w:hyperlink r:id="rId13" w:history="1">
                                    <w:r w:rsidRPr="004F727E">
                                      <w:rPr>
                                        <w:rStyle w:val="Hyperlink"/>
                                        <w:rFonts w:ascii="Montserrat" w:hAnsi="Montserrat"/>
                                        <w:color w:val="0F4C81"/>
                                        <w:sz w:val="16"/>
                                        <w:szCs w:val="16"/>
                                      </w:rPr>
                                      <w:t>https://www.linkedin.com/in/mamadou-woury-barry-915374228/</w:t>
                                    </w:r>
                                  </w:hyperlink>
                                  <w:r w:rsidRPr="004F727E">
                                    <w:rPr>
                                      <w:rFonts w:ascii="Montserrat" w:hAnsi="Montserrat"/>
                                      <w:color w:val="0F4C81"/>
                                      <w:sz w:val="16"/>
                                      <w:szCs w:val="16"/>
                                    </w:rPr>
                                    <w:t xml:space="preserve"> </w:t>
                                  </w:r>
                                </w:p>
                              </w:tc>
                            </w:tr>
                            <w:tr w:rsidR="004F727E" w:rsidRPr="004F727E" w14:paraId="306365EC" w14:textId="77777777" w:rsidTr="00CF0832">
                              <w:trPr>
                                <w:trHeight w:val="68"/>
                              </w:trPr>
                              <w:tc>
                                <w:tcPr>
                                  <w:tcW w:w="0" w:type="auto"/>
                                </w:tcPr>
                                <w:p w14:paraId="041526E1" w14:textId="77777777" w:rsidR="005A3A1D" w:rsidRPr="004F727E" w:rsidRDefault="005A3A1D" w:rsidP="001609FE">
                                  <w:pPr>
                                    <w:ind w:right="-66"/>
                                    <w:jc w:val="right"/>
                                    <w:rPr>
                                      <w:rFonts w:ascii="Montserrat" w:hAnsi="Montserrat"/>
                                      <w:noProof/>
                                      <w:color w:val="0F4C81"/>
                                    </w:rPr>
                                  </w:pPr>
                                </w:p>
                              </w:tc>
                              <w:tc>
                                <w:tcPr>
                                  <w:tcW w:w="0" w:type="auto"/>
                                  <w:shd w:val="clear" w:color="auto" w:fill="auto"/>
                                  <w:vAlign w:val="center"/>
                                </w:tcPr>
                                <w:p w14:paraId="3A812BE1" w14:textId="3595CC8E" w:rsidR="005A3A1D" w:rsidRPr="004F727E" w:rsidRDefault="005A3A1D" w:rsidP="001609FE">
                                  <w:pPr>
                                    <w:ind w:right="-66"/>
                                    <w:jc w:val="right"/>
                                    <w:rPr>
                                      <w:rFonts w:ascii="Montserrat" w:hAnsi="Montserrat"/>
                                      <w:noProof/>
                                      <w:color w:val="0F4C81"/>
                                    </w:rPr>
                                  </w:pPr>
                                  <w:r w:rsidRPr="004F727E">
                                    <w:rPr>
                                      <w:rFonts w:ascii="Montserrat" w:hAnsi="Montserrat"/>
                                      <w:noProof/>
                                      <w:color w:val="0F4C81"/>
                                    </w:rPr>
                                    <w:drawing>
                                      <wp:inline distT="0" distB="0" distL="0" distR="0" wp14:anchorId="4ED522FA" wp14:editId="129E704A">
                                        <wp:extent cx="180000" cy="207454"/>
                                        <wp:effectExtent l="0" t="0" r="0" b="2540"/>
                                        <wp:docPr id="55276257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Gráfico 2"/>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80000" cy="207454"/>
                                                </a:xfrm>
                                                <a:prstGeom prst="rect">
                                                  <a:avLst/>
                                                </a:prstGeom>
                                              </pic:spPr>
                                            </pic:pic>
                                          </a:graphicData>
                                        </a:graphic>
                                      </wp:inline>
                                    </w:drawing>
                                  </w:r>
                                </w:p>
                              </w:tc>
                              <w:tc>
                                <w:tcPr>
                                  <w:tcW w:w="0" w:type="auto"/>
                                  <w:shd w:val="clear" w:color="auto" w:fill="auto"/>
                                  <w:vAlign w:val="center"/>
                                </w:tcPr>
                                <w:p w14:paraId="087D1BAD" w14:textId="428BC96A" w:rsidR="005A3A1D" w:rsidRPr="004F727E" w:rsidRDefault="005A3A1D" w:rsidP="005A3A1D">
                                  <w:pPr>
                                    <w:ind w:right="-66"/>
                                    <w:rPr>
                                      <w:rFonts w:ascii="Montserrat" w:hAnsi="Montserrat"/>
                                      <w:color w:val="0F4C81"/>
                                      <w:szCs w:val="20"/>
                                    </w:rPr>
                                  </w:pPr>
                                  <w:r w:rsidRPr="004F727E">
                                    <w:rPr>
                                      <w:rFonts w:ascii="Montserrat" w:hAnsi="Montserrat"/>
                                      <w:color w:val="0F4C81"/>
                                      <w:szCs w:val="20"/>
                                    </w:rPr>
                                    <w:t>01.02.14-489.28</w:t>
                                  </w:r>
                                </w:p>
                              </w:tc>
                              <w:tc>
                                <w:tcPr>
                                  <w:tcW w:w="0" w:type="auto"/>
                                  <w:shd w:val="clear" w:color="auto" w:fill="auto"/>
                                  <w:vAlign w:val="center"/>
                                </w:tcPr>
                                <w:p w14:paraId="429B7385" w14:textId="1746E25C" w:rsidR="005A3A1D" w:rsidRPr="004F727E" w:rsidRDefault="005A3A1D" w:rsidP="001609FE">
                                  <w:pPr>
                                    <w:ind w:right="-66"/>
                                    <w:jc w:val="right"/>
                                    <w:rPr>
                                      <w:rFonts w:ascii="Montserrat" w:hAnsi="Montserrat"/>
                                      <w:noProof/>
                                      <w:color w:val="0F4C81"/>
                                    </w:rPr>
                                  </w:pPr>
                                  <w:r w:rsidRPr="004F727E">
                                    <w:rPr>
                                      <w:rFonts w:ascii="Montserrat" w:hAnsi="Montserrat"/>
                                      <w:noProof/>
                                      <w:color w:val="0F4C81"/>
                                    </w:rPr>
                                    <w:drawing>
                                      <wp:inline distT="0" distB="0" distL="0" distR="0" wp14:anchorId="625590D0" wp14:editId="63230406">
                                        <wp:extent cx="180000" cy="180000"/>
                                        <wp:effectExtent l="0" t="0" r="0" b="0"/>
                                        <wp:docPr id="106980420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shd w:val="clear" w:color="auto" w:fill="auto"/>
                                  <w:vAlign w:val="center"/>
                                </w:tcPr>
                                <w:p w14:paraId="60AB8D95" w14:textId="24C88A55" w:rsidR="005A3A1D" w:rsidRPr="004F727E" w:rsidRDefault="005A3A1D" w:rsidP="00DB424A">
                                  <w:pPr>
                                    <w:ind w:right="-66"/>
                                    <w:rPr>
                                      <w:rFonts w:ascii="Montserrat" w:hAnsi="Montserrat"/>
                                      <w:color w:val="0F4C81"/>
                                      <w:szCs w:val="20"/>
                                    </w:rPr>
                                  </w:pPr>
                                  <w:r w:rsidRPr="004F727E">
                                    <w:rPr>
                                      <w:rFonts w:ascii="Montserrat" w:hAnsi="Montserrat"/>
                                      <w:color w:val="0F4C81"/>
                                      <w:szCs w:val="20"/>
                                    </w:rPr>
                                    <w:t>14/02/2001</w:t>
                                  </w:r>
                                </w:p>
                              </w:tc>
                            </w:tr>
                          </w:tbl>
                          <w:p w14:paraId="7811EDF1" w14:textId="16F56B89" w:rsidR="00DF1FEA" w:rsidRPr="00047C67" w:rsidRDefault="00DF1FEA" w:rsidP="004F727E">
                            <w:pPr>
                              <w:pStyle w:val="Masthead"/>
                              <w:ind w:left="0" w:right="-66" w:firstLine="0"/>
                              <w:rPr>
                                <w:rFonts w:ascii="Century Gothic" w:hAnsi="Century Gothic" w:cs="Arial"/>
                                <w:i w:val="0"/>
                                <w:color w:val="365F91" w:themeColor="accent1" w:themeShade="BF"/>
                                <w:sz w:val="24"/>
                                <w:szCs w:val="24"/>
                              </w:rPr>
                            </w:pPr>
                            <w:r w:rsidRPr="004F727E">
                              <w:rPr>
                                <w:rFonts w:ascii="Montserrat" w:hAnsi="Montserrat" w:cs="Arial"/>
                                <w:i w:val="0"/>
                                <w:color w:val="0F4C81"/>
                                <w:sz w:val="20"/>
                              </w:rPr>
                              <w:tab/>
                            </w:r>
                            <w:r w:rsidRPr="004F727E">
                              <w:rPr>
                                <w:rFonts w:ascii="Montserrat" w:hAnsi="Montserrat" w:cs="Arial"/>
                                <w:i w:val="0"/>
                                <w:color w:val="0F4C81"/>
                                <w:sz w:val="20"/>
                              </w:rPr>
                              <w:tab/>
                            </w:r>
                            <w:r w:rsidRPr="004F727E">
                              <w:rPr>
                                <w:rFonts w:ascii="Montserrat" w:hAnsi="Montserrat" w:cs="Arial"/>
                                <w:i w:val="0"/>
                                <w:color w:val="0F4C81"/>
                                <w:sz w:val="20"/>
                              </w:rPr>
                              <w:tab/>
                            </w:r>
                            <w:r w:rsidR="004F727E">
                              <w:rPr>
                                <w:rFonts w:ascii="Montserrat" w:hAnsi="Montserrat" w:cs="Arial"/>
                                <w:i w:val="0"/>
                                <w:color w:val="0F4C81"/>
                                <w:sz w:val="20"/>
                              </w:rPr>
                              <w:t xml:space="preserve">      </w:t>
                            </w:r>
                            <w:r w:rsidR="004F727E" w:rsidRPr="004F727E">
                              <w:rPr>
                                <w:rFonts w:ascii="Montserrat" w:hAnsi="Montserrat"/>
                                <w:noProof/>
                                <w:color w:val="0F4C81"/>
                              </w:rPr>
                              <w:drawing>
                                <wp:inline distT="0" distB="0" distL="0" distR="0" wp14:anchorId="602B1EAA" wp14:editId="71444CED">
                                  <wp:extent cx="3074400" cy="2948400"/>
                                  <wp:effectExtent l="19050" t="0" r="12065" b="861695"/>
                                  <wp:docPr id="280541133" name="Afbeelding 1" descr="Afbeelding met Menselijk gezicht, persoon, glimlach, kle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49888" name="Afbeelding 1" descr="Afbeelding met Menselijk gezicht, persoon, glimlach, kleding&#10;&#10;Automatisch gegenereerde beschrijv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4400" cy="2948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ascii="Century Gothic" w:hAnsi="Century Gothic" w:cs="Arial"/>
                                <w:i w:val="0"/>
                                <w:color w:val="auto"/>
                                <w:sz w:val="20"/>
                              </w:rPr>
                              <w:tab/>
                            </w:r>
                            <w:r>
                              <w:rPr>
                                <w:rFonts w:ascii="Century Gothic" w:hAnsi="Century Gothic" w:cs="Arial"/>
                                <w:i w:val="0"/>
                                <w:color w:val="auto"/>
                                <w:sz w:val="20"/>
                              </w:rPr>
                              <w:tab/>
                            </w:r>
                            <w:r>
                              <w:rPr>
                                <w:rFonts w:ascii="Century Gothic" w:hAnsi="Century Gothic" w:cs="Arial"/>
                                <w:i w:val="0"/>
                                <w:color w:val="auto"/>
                                <w:sz w:val="20"/>
                              </w:rPr>
                              <w:tab/>
                            </w:r>
                          </w:p>
                          <w:p w14:paraId="62E2358D" w14:textId="5E9537B2" w:rsidR="00DF1FEA" w:rsidRPr="001D6DC5" w:rsidRDefault="00DF1FEA" w:rsidP="00DF1FEA">
                            <w:pPr>
                              <w:pStyle w:val="Masthead"/>
                              <w:ind w:right="-66"/>
                              <w:rPr>
                                <w:rFonts w:ascii="Century Gothic" w:hAnsi="Century Gothic" w:cs="Arial"/>
                                <w:color w:val="365F91" w:themeColor="accent1" w:themeShade="BF"/>
                                <w:sz w:val="84"/>
                                <w:szCs w:val="84"/>
                              </w:rPr>
                            </w:pPr>
                          </w:p>
                          <w:p w14:paraId="1B2D5DEF" w14:textId="77777777" w:rsidR="00DF1FEA" w:rsidRDefault="00DF1FEA" w:rsidP="00DF1FEA">
                            <w:pPr>
                              <w:pStyle w:val="Masthead"/>
                              <w:ind w:right="-66"/>
                              <w:rPr>
                                <w:rFonts w:ascii="Arial" w:hAnsi="Arial" w:cs="Arial"/>
                                <w:color w:val="365F91" w:themeColor="accent1" w:themeShade="BF"/>
                                <w:sz w:val="84"/>
                                <w:szCs w:val="84"/>
                              </w:rPr>
                            </w:pPr>
                          </w:p>
                          <w:p w14:paraId="36794908" w14:textId="77777777" w:rsidR="00DF1FEA" w:rsidRDefault="00DF1FEA" w:rsidP="00DF1FEA">
                            <w:pPr>
                              <w:pStyle w:val="Masthead"/>
                              <w:ind w:right="-66"/>
                              <w:rPr>
                                <w:rFonts w:ascii="Arial" w:hAnsi="Arial" w:cs="Arial"/>
                                <w:color w:val="365F91" w:themeColor="accent1" w:themeShade="BF"/>
                                <w:sz w:val="84"/>
                                <w:szCs w:val="84"/>
                              </w:rPr>
                            </w:pPr>
                          </w:p>
                          <w:p w14:paraId="65F37C04" w14:textId="77777777" w:rsidR="00DF1FEA" w:rsidRDefault="00DF1FEA" w:rsidP="00DF1FEA">
                            <w:pPr>
                              <w:pStyle w:val="Masthead"/>
                              <w:ind w:right="-66"/>
                              <w:rPr>
                                <w:rFonts w:ascii="Arial" w:hAnsi="Arial" w:cs="Arial"/>
                                <w:color w:val="365F91" w:themeColor="accent1" w:themeShade="BF"/>
                                <w:sz w:val="84"/>
                                <w:szCs w:val="84"/>
                              </w:rPr>
                            </w:pPr>
                          </w:p>
                          <w:p w14:paraId="48E98390" w14:textId="77777777" w:rsidR="00DF1FEA" w:rsidRDefault="00DF1FEA" w:rsidP="00DF1FEA">
                            <w:pPr>
                              <w:pStyle w:val="Masthead"/>
                              <w:ind w:right="-66"/>
                              <w:rPr>
                                <w:rFonts w:ascii="Arial" w:hAnsi="Arial" w:cs="Arial"/>
                                <w:color w:val="365F91" w:themeColor="accent1" w:themeShade="BF"/>
                                <w:sz w:val="84"/>
                                <w:szCs w:val="84"/>
                              </w:rPr>
                            </w:pPr>
                          </w:p>
                          <w:p w14:paraId="41690A8C" w14:textId="77777777" w:rsidR="00DF1FEA" w:rsidRDefault="00DF1FEA" w:rsidP="00DF1FEA">
                            <w:pPr>
                              <w:pStyle w:val="Masthead"/>
                              <w:ind w:right="-66"/>
                              <w:rPr>
                                <w:rFonts w:ascii="Arial" w:hAnsi="Arial" w:cs="Arial"/>
                                <w:color w:val="365F91" w:themeColor="accent1" w:themeShade="BF"/>
                                <w:sz w:val="84"/>
                                <w:szCs w:val="84"/>
                              </w:rPr>
                            </w:pPr>
                          </w:p>
                          <w:p w14:paraId="75C67186" w14:textId="77777777" w:rsidR="00DF1FEA" w:rsidRPr="005B7428" w:rsidRDefault="00DF1FEA" w:rsidP="00DF1FEA">
                            <w:pPr>
                              <w:pStyle w:val="Masthead"/>
                              <w:ind w:right="-66"/>
                              <w:rPr>
                                <w:rFonts w:ascii="Arial" w:hAnsi="Arial" w:cs="Arial"/>
                                <w:color w:val="365F91" w:themeColor="accent1" w:themeShade="BF"/>
                                <w:sz w:val="84"/>
                                <w:szCs w:val="8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49F01B" id="_x0000_t202" coordsize="21600,21600" o:spt="202" path="m,l,21600r21600,l21600,xe">
                <v:stroke joinstyle="miter"/>
                <v:path gradientshapeok="t" o:connecttype="rect"/>
              </v:shapetype>
              <v:shape id="Text Box 3" o:spid="_x0000_s1026" type="#_x0000_t202" style="position:absolute;left:0;text-align:left;margin-left:55.5pt;margin-top:55.5pt;width:497.25pt;height:341.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" fillcolor="white [3212]" strokecolor="#002776" strokeweight="2.25pt">
                <v:textbox inset="0,0,0,0">
                  <w:txbxContent>
                    <w:p w14:paraId="7FBC4841" w14:textId="23FD7D39" w:rsidR="00DF1FEA" w:rsidRPr="004F727E" w:rsidRDefault="00D5367F" w:rsidP="00315192">
                      <w:pPr>
                        <w:pStyle w:val="Masthead"/>
                        <w:ind w:right="-66"/>
                        <w:jc w:val="center"/>
                        <w:rPr>
                          <w:rFonts w:ascii="Montserrat" w:hAnsi="Montserrat" w:cs="Arial"/>
                          <w:i w:val="0"/>
                          <w:color w:val="0F4C81"/>
                          <w:sz w:val="16"/>
                          <w:szCs w:val="16"/>
                        </w:rPr>
                      </w:pPr>
                      <w:r w:rsidRPr="004F727E">
                        <w:rPr>
                          <w:rStyle w:val="adminHeaderChar"/>
                          <w:rFonts w:ascii="Montserrat" w:hAnsi="Montserrat"/>
                          <w:i w:val="0"/>
                          <w:color w:val="0F4C81"/>
                        </w:rPr>
                        <w:t>Mamadou Woury Barry</w:t>
                      </w:r>
                    </w:p>
                    <w:tbl>
                      <w:tblPr>
                        <w:tblStyle w:val="Tabelraster"/>
                        <w:tblW w:w="10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499"/>
                        <w:gridCol w:w="4129"/>
                        <w:gridCol w:w="499"/>
                        <w:gridCol w:w="4783"/>
                      </w:tblGrid>
                      <w:tr w:rsidR="004F727E" w:rsidRPr="004F727E" w14:paraId="78986175" w14:textId="77777777" w:rsidTr="00AE4F9B">
                        <w:trPr>
                          <w:trHeight w:val="397"/>
                        </w:trPr>
                        <w:tc>
                          <w:tcPr>
                            <w:tcW w:w="0" w:type="auto"/>
                          </w:tcPr>
                          <w:p w14:paraId="752CD57A" w14:textId="77777777" w:rsidR="001609FE" w:rsidRPr="004F727E" w:rsidRDefault="001609FE" w:rsidP="006D5A0C">
                            <w:pPr>
                              <w:spacing w:before="240"/>
                              <w:ind w:right="-66"/>
                              <w:jc w:val="right"/>
                              <w:rPr>
                                <w:rFonts w:ascii="Montserrat" w:hAnsi="Montserrat"/>
                                <w:noProof/>
                                <w:color w:val="0F4C81"/>
                              </w:rPr>
                            </w:pPr>
                          </w:p>
                        </w:tc>
                        <w:tc>
                          <w:tcPr>
                            <w:tcW w:w="0" w:type="auto"/>
                            <w:shd w:val="clear" w:color="auto" w:fill="auto"/>
                            <w:vAlign w:val="center"/>
                          </w:tcPr>
                          <w:p w14:paraId="5406B0DD" w14:textId="77777777" w:rsidR="001609FE" w:rsidRPr="004F727E" w:rsidRDefault="001609FE" w:rsidP="001609FE">
                            <w:pPr>
                              <w:ind w:right="-66"/>
                              <w:jc w:val="right"/>
                              <w:rPr>
                                <w:rFonts w:ascii="Montserrat" w:hAnsi="Montserrat"/>
                                <w:color w:val="0F4C81"/>
                                <w:szCs w:val="20"/>
                              </w:rPr>
                            </w:pPr>
                            <w:r w:rsidRPr="004F727E">
                              <w:rPr>
                                <w:rFonts w:ascii="Montserrat" w:hAnsi="Montserrat"/>
                                <w:noProof/>
                                <w:color w:val="0F4C81"/>
                              </w:rPr>
                              <w:drawing>
                                <wp:inline distT="0" distB="0" distL="0" distR="0" wp14:anchorId="05C3A6FB" wp14:editId="3DE99944">
                                  <wp:extent cx="180000" cy="180000"/>
                                  <wp:effectExtent l="0" t="0" r="0" b="0"/>
                                  <wp:docPr id="1839514267" name="Afbeelding 1839514267" descr="D:\Profiles\vboerman\Desktop\hu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files\vboerman\Desktop\hui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pattFill prst="pct5">
                                            <a:fgClr>
                                              <a:schemeClr val="accent1">
                                                <a:lumMod val="75000"/>
                                              </a:schemeClr>
                                            </a:fgClr>
                                            <a:bgClr>
                                              <a:schemeClr val="accent1">
                                                <a:lumMod val="75000"/>
                                              </a:schemeClr>
                                            </a:bgClr>
                                          </a:pattFill>
                                          <a:ln>
                                            <a:noFill/>
                                          </a:ln>
                                        </pic:spPr>
                                      </pic:pic>
                                    </a:graphicData>
                                  </a:graphic>
                                </wp:inline>
                              </w:drawing>
                            </w:r>
                          </w:p>
                        </w:tc>
                        <w:tc>
                          <w:tcPr>
                            <w:tcW w:w="0" w:type="auto"/>
                            <w:shd w:val="clear" w:color="auto" w:fill="auto"/>
                            <w:vAlign w:val="center"/>
                          </w:tcPr>
                          <w:p w14:paraId="1FBBFEC1" w14:textId="43E22E5B" w:rsidR="001609FE" w:rsidRPr="004F727E" w:rsidRDefault="00D5367F" w:rsidP="000F6506">
                            <w:pPr>
                              <w:ind w:right="-66"/>
                              <w:rPr>
                                <w:rFonts w:ascii="Montserrat" w:hAnsi="Montserrat"/>
                                <w:color w:val="0F4C81"/>
                                <w:szCs w:val="20"/>
                              </w:rPr>
                            </w:pPr>
                            <w:r w:rsidRPr="004F727E">
                              <w:rPr>
                                <w:rStyle w:val="adminTekstChar"/>
                                <w:rFonts w:ascii="Montserrat" w:hAnsi="Montserrat"/>
                                <w:color w:val="0F4C81"/>
                              </w:rPr>
                              <w:t>Van Heystveltstraat 28, 2100 Deurne</w:t>
                            </w:r>
                          </w:p>
                        </w:tc>
                        <w:tc>
                          <w:tcPr>
                            <w:tcW w:w="0" w:type="auto"/>
                            <w:shd w:val="clear" w:color="auto" w:fill="auto"/>
                            <w:vAlign w:val="center"/>
                          </w:tcPr>
                          <w:p w14:paraId="0A28FE3E" w14:textId="77777777" w:rsidR="001609FE" w:rsidRPr="004F727E" w:rsidRDefault="001609FE" w:rsidP="001609FE">
                            <w:pPr>
                              <w:ind w:right="-66"/>
                              <w:jc w:val="right"/>
                              <w:rPr>
                                <w:rFonts w:ascii="Montserrat" w:hAnsi="Montserrat"/>
                                <w:color w:val="0F4C81"/>
                                <w:szCs w:val="20"/>
                              </w:rPr>
                            </w:pPr>
                            <w:r w:rsidRPr="004F727E">
                              <w:rPr>
                                <w:rFonts w:ascii="Montserrat" w:hAnsi="Montserrat"/>
                                <w:noProof/>
                                <w:color w:val="0F4C81"/>
                              </w:rPr>
                              <w:drawing>
                                <wp:inline distT="0" distB="0" distL="0" distR="0" wp14:anchorId="45A99461" wp14:editId="15AE1C71">
                                  <wp:extent cx="180000" cy="180000"/>
                                  <wp:effectExtent l="0" t="0" r="0" b="0"/>
                                  <wp:docPr id="1328510019" name="Afbeelding 1328510019" descr="http://st.depositphotos.com/1780879/3682/i/110/depositphotos_36823679-Blue-icon-of-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depositphotos.com/1780879/3682/i/110/depositphotos_36823679-Blue-icon-of-phone.jpg"/>
                                          <pic:cNvPicPr>
                                            <a:picLocks noChangeAspect="1" noChangeArrowheads="1"/>
                                          </pic:cNvPicPr>
                                        </pic:nvPicPr>
                                        <pic:blipFill>
                                          <a:blip r:embed="rId9">
                                            <a:biLevel thresh="75000"/>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shd w:val="clear" w:color="auto" w:fill="auto"/>
                            <w:vAlign w:val="center"/>
                          </w:tcPr>
                          <w:p w14:paraId="61AE58FA" w14:textId="3E40877E" w:rsidR="001609FE" w:rsidRPr="004F727E" w:rsidRDefault="00D5367F" w:rsidP="00600E82">
                            <w:pPr>
                              <w:ind w:right="-66"/>
                              <w:rPr>
                                <w:rFonts w:ascii="Montserrat" w:hAnsi="Montserrat"/>
                                <w:color w:val="0F4C81"/>
                                <w:szCs w:val="20"/>
                              </w:rPr>
                            </w:pPr>
                            <w:r w:rsidRPr="004F727E">
                              <w:rPr>
                                <w:rStyle w:val="adminTekstChar"/>
                                <w:rFonts w:ascii="Montserrat" w:hAnsi="Montserrat"/>
                                <w:color w:val="0F4C81"/>
                              </w:rPr>
                              <w:t>(+32) 0456</w:t>
                            </w:r>
                            <w:r w:rsidR="001B1CA1" w:rsidRPr="004F727E">
                              <w:rPr>
                                <w:rStyle w:val="adminTekstChar"/>
                                <w:rFonts w:ascii="Montserrat" w:hAnsi="Montserrat"/>
                                <w:color w:val="0F4C81"/>
                              </w:rPr>
                              <w:t xml:space="preserve"> </w:t>
                            </w:r>
                            <w:r w:rsidRPr="004F727E">
                              <w:rPr>
                                <w:rStyle w:val="adminTekstChar"/>
                                <w:rFonts w:ascii="Montserrat" w:hAnsi="Montserrat"/>
                                <w:color w:val="0F4C81"/>
                              </w:rPr>
                              <w:t>13</w:t>
                            </w:r>
                            <w:r w:rsidR="001B1CA1" w:rsidRPr="004F727E">
                              <w:rPr>
                                <w:rStyle w:val="adminTekstChar"/>
                                <w:rFonts w:ascii="Montserrat" w:hAnsi="Montserrat"/>
                                <w:color w:val="0F4C81"/>
                              </w:rPr>
                              <w:t xml:space="preserve"> </w:t>
                            </w:r>
                            <w:r w:rsidRPr="004F727E">
                              <w:rPr>
                                <w:rStyle w:val="adminTekstChar"/>
                                <w:rFonts w:ascii="Montserrat" w:hAnsi="Montserrat"/>
                                <w:color w:val="0F4C81"/>
                              </w:rPr>
                              <w:t>81</w:t>
                            </w:r>
                            <w:r w:rsidR="001B1CA1" w:rsidRPr="004F727E">
                              <w:rPr>
                                <w:rStyle w:val="adminTekstChar"/>
                                <w:rFonts w:ascii="Montserrat" w:hAnsi="Montserrat"/>
                                <w:color w:val="0F4C81"/>
                              </w:rPr>
                              <w:t xml:space="preserve"> </w:t>
                            </w:r>
                            <w:r w:rsidRPr="004F727E">
                              <w:rPr>
                                <w:rStyle w:val="adminTekstChar"/>
                                <w:rFonts w:ascii="Montserrat" w:hAnsi="Montserrat"/>
                                <w:color w:val="0F4C81"/>
                              </w:rPr>
                              <w:t>95</w:t>
                            </w:r>
                          </w:p>
                        </w:tc>
                      </w:tr>
                      <w:tr w:rsidR="004F727E" w:rsidRPr="004F727E" w14:paraId="43FDBB3E" w14:textId="77777777" w:rsidTr="00AE4F9B">
                        <w:trPr>
                          <w:trHeight w:val="397"/>
                        </w:trPr>
                        <w:tc>
                          <w:tcPr>
                            <w:tcW w:w="0" w:type="auto"/>
                          </w:tcPr>
                          <w:p w14:paraId="08DFC243" w14:textId="77777777" w:rsidR="001609FE" w:rsidRPr="004F727E" w:rsidRDefault="001609FE" w:rsidP="001609FE">
                            <w:pPr>
                              <w:ind w:right="-66"/>
                              <w:jc w:val="right"/>
                              <w:rPr>
                                <w:rFonts w:ascii="Montserrat" w:hAnsi="Montserrat"/>
                                <w:noProof/>
                                <w:color w:val="0F4C81"/>
                              </w:rPr>
                            </w:pPr>
                          </w:p>
                        </w:tc>
                        <w:tc>
                          <w:tcPr>
                            <w:tcW w:w="0" w:type="auto"/>
                            <w:shd w:val="clear" w:color="auto" w:fill="auto"/>
                            <w:vAlign w:val="center"/>
                          </w:tcPr>
                          <w:p w14:paraId="0B2C4874" w14:textId="77777777" w:rsidR="001609FE" w:rsidRPr="004F727E" w:rsidRDefault="001609FE" w:rsidP="001609FE">
                            <w:pPr>
                              <w:ind w:right="-66"/>
                              <w:jc w:val="right"/>
                              <w:rPr>
                                <w:rFonts w:ascii="Montserrat" w:hAnsi="Montserrat"/>
                                <w:color w:val="0F4C81"/>
                                <w:szCs w:val="20"/>
                              </w:rPr>
                            </w:pPr>
                            <w:r w:rsidRPr="004F727E">
                              <w:rPr>
                                <w:rFonts w:ascii="Montserrat" w:hAnsi="Montserrat"/>
                                <w:noProof/>
                                <w:color w:val="0F4C81"/>
                              </w:rPr>
                              <w:drawing>
                                <wp:inline distT="0" distB="0" distL="0" distR="0" wp14:anchorId="5385CE4D" wp14:editId="4F48431A">
                                  <wp:extent cx="180000" cy="180000"/>
                                  <wp:effectExtent l="0" t="0" r="0" b="0"/>
                                  <wp:docPr id="1091821645" name="Afbeelding 1091821645" descr="http://samson-auto.bosotown.com/imag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amson-auto.bosotown.com/image/ma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shd w:val="clear" w:color="auto" w:fill="auto"/>
                            <w:vAlign w:val="center"/>
                          </w:tcPr>
                          <w:p w14:paraId="3CE441E3" w14:textId="068EA187" w:rsidR="005A3A1D" w:rsidRPr="004F727E" w:rsidRDefault="00000000" w:rsidP="005A3A1D">
                            <w:pPr>
                              <w:ind w:right="-66"/>
                              <w:rPr>
                                <w:rFonts w:ascii="Montserrat" w:hAnsi="Montserrat"/>
                                <w:color w:val="0F4C81"/>
                                <w:szCs w:val="20"/>
                              </w:rPr>
                            </w:pPr>
                            <w:hyperlink r:id="rId18" w:history="1">
                              <w:r w:rsidR="005A3A1D" w:rsidRPr="004F727E">
                                <w:rPr>
                                  <w:rStyle w:val="Hyperlink"/>
                                  <w:rFonts w:ascii="Montserrat" w:hAnsi="Montserrat"/>
                                  <w:color w:val="0F4C81"/>
                                  <w:szCs w:val="20"/>
                                </w:rPr>
                                <w:t>Mamadouwoury641@gmail.com</w:t>
                              </w:r>
                            </w:hyperlink>
                          </w:p>
                        </w:tc>
                        <w:tc>
                          <w:tcPr>
                            <w:tcW w:w="0" w:type="auto"/>
                            <w:shd w:val="clear" w:color="auto" w:fill="auto"/>
                            <w:vAlign w:val="center"/>
                          </w:tcPr>
                          <w:p w14:paraId="1BC080B4" w14:textId="77777777" w:rsidR="001609FE" w:rsidRPr="004F727E" w:rsidRDefault="001609FE" w:rsidP="001609FE">
                            <w:pPr>
                              <w:ind w:right="-66"/>
                              <w:jc w:val="right"/>
                              <w:rPr>
                                <w:rFonts w:ascii="Montserrat" w:hAnsi="Montserrat"/>
                                <w:color w:val="0F4C81"/>
                                <w:szCs w:val="20"/>
                              </w:rPr>
                            </w:pPr>
                            <w:r w:rsidRPr="004F727E">
                              <w:rPr>
                                <w:rFonts w:ascii="Montserrat" w:hAnsi="Montserrat"/>
                                <w:noProof/>
                                <w:color w:val="0F4C81"/>
                              </w:rPr>
                              <w:drawing>
                                <wp:inline distT="0" distB="0" distL="0" distR="0" wp14:anchorId="22432233" wp14:editId="0483CBA2">
                                  <wp:extent cx="180000" cy="180000"/>
                                  <wp:effectExtent l="0" t="0" r="0" b="0"/>
                                  <wp:docPr id="1762834417" name="Afbeelding 1762834417" descr="D:\Profiles\vboerman\Desktop\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files\vboerman\Desktop\linked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pattFill prst="pct5">
                                            <a:fgClr>
                                              <a:schemeClr val="accent1"/>
                                            </a:fgClr>
                                            <a:bgClr>
                                              <a:schemeClr val="accent3"/>
                                            </a:bgClr>
                                          </a:pattFill>
                                          <a:ln>
                                            <a:noFill/>
                                          </a:ln>
                                        </pic:spPr>
                                      </pic:pic>
                                    </a:graphicData>
                                  </a:graphic>
                                </wp:inline>
                              </w:drawing>
                            </w:r>
                          </w:p>
                        </w:tc>
                        <w:tc>
                          <w:tcPr>
                            <w:tcW w:w="0" w:type="auto"/>
                            <w:shd w:val="clear" w:color="auto" w:fill="auto"/>
                            <w:vAlign w:val="center"/>
                          </w:tcPr>
                          <w:p w14:paraId="431627B2" w14:textId="14AC1407" w:rsidR="00CF0832" w:rsidRPr="004F727E" w:rsidRDefault="00CF0832" w:rsidP="00CF0832">
                            <w:pPr>
                              <w:ind w:right="-66"/>
                              <w:rPr>
                                <w:rFonts w:ascii="Montserrat" w:hAnsi="Montserrat"/>
                                <w:color w:val="0F4C81"/>
                                <w:sz w:val="16"/>
                                <w:szCs w:val="16"/>
                              </w:rPr>
                            </w:pPr>
                            <w:hyperlink r:id="rId19" w:history="1">
                              <w:r w:rsidRPr="004F727E">
                                <w:rPr>
                                  <w:rStyle w:val="Hyperlink"/>
                                  <w:rFonts w:ascii="Montserrat" w:hAnsi="Montserrat"/>
                                  <w:color w:val="0F4C81"/>
                                  <w:sz w:val="16"/>
                                  <w:szCs w:val="16"/>
                                </w:rPr>
                                <w:t>https://www.linkedin.com/in/mamadou-woury-barry-915374228/</w:t>
                              </w:r>
                            </w:hyperlink>
                            <w:r w:rsidRPr="004F727E">
                              <w:rPr>
                                <w:rFonts w:ascii="Montserrat" w:hAnsi="Montserrat"/>
                                <w:color w:val="0F4C81"/>
                                <w:sz w:val="16"/>
                                <w:szCs w:val="16"/>
                              </w:rPr>
                              <w:t xml:space="preserve"> </w:t>
                            </w:r>
                          </w:p>
                        </w:tc>
                      </w:tr>
                      <w:tr w:rsidR="004F727E" w:rsidRPr="004F727E" w14:paraId="306365EC" w14:textId="77777777" w:rsidTr="00CF0832">
                        <w:trPr>
                          <w:trHeight w:val="68"/>
                        </w:trPr>
                        <w:tc>
                          <w:tcPr>
                            <w:tcW w:w="0" w:type="auto"/>
                          </w:tcPr>
                          <w:p w14:paraId="041526E1" w14:textId="77777777" w:rsidR="005A3A1D" w:rsidRPr="004F727E" w:rsidRDefault="005A3A1D" w:rsidP="001609FE">
                            <w:pPr>
                              <w:ind w:right="-66"/>
                              <w:jc w:val="right"/>
                              <w:rPr>
                                <w:rFonts w:ascii="Montserrat" w:hAnsi="Montserrat"/>
                                <w:noProof/>
                                <w:color w:val="0F4C81"/>
                              </w:rPr>
                            </w:pPr>
                          </w:p>
                        </w:tc>
                        <w:tc>
                          <w:tcPr>
                            <w:tcW w:w="0" w:type="auto"/>
                            <w:shd w:val="clear" w:color="auto" w:fill="auto"/>
                            <w:vAlign w:val="center"/>
                          </w:tcPr>
                          <w:p w14:paraId="3A812BE1" w14:textId="3595CC8E" w:rsidR="005A3A1D" w:rsidRPr="004F727E" w:rsidRDefault="005A3A1D" w:rsidP="001609FE">
                            <w:pPr>
                              <w:ind w:right="-66"/>
                              <w:jc w:val="right"/>
                              <w:rPr>
                                <w:rFonts w:ascii="Montserrat" w:hAnsi="Montserrat"/>
                                <w:noProof/>
                                <w:color w:val="0F4C81"/>
                              </w:rPr>
                            </w:pPr>
                            <w:r w:rsidRPr="004F727E">
                              <w:rPr>
                                <w:rFonts w:ascii="Montserrat" w:hAnsi="Montserrat"/>
                                <w:noProof/>
                                <w:color w:val="0F4C81"/>
                              </w:rPr>
                              <w:drawing>
                                <wp:inline distT="0" distB="0" distL="0" distR="0" wp14:anchorId="4ED522FA" wp14:editId="129E704A">
                                  <wp:extent cx="180000" cy="207454"/>
                                  <wp:effectExtent l="0" t="0" r="0" b="2540"/>
                                  <wp:docPr id="55276257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Gráfico 2"/>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80000" cy="207454"/>
                                          </a:xfrm>
                                          <a:prstGeom prst="rect">
                                            <a:avLst/>
                                          </a:prstGeom>
                                        </pic:spPr>
                                      </pic:pic>
                                    </a:graphicData>
                                  </a:graphic>
                                </wp:inline>
                              </w:drawing>
                            </w:r>
                          </w:p>
                        </w:tc>
                        <w:tc>
                          <w:tcPr>
                            <w:tcW w:w="0" w:type="auto"/>
                            <w:shd w:val="clear" w:color="auto" w:fill="auto"/>
                            <w:vAlign w:val="center"/>
                          </w:tcPr>
                          <w:p w14:paraId="087D1BAD" w14:textId="428BC96A" w:rsidR="005A3A1D" w:rsidRPr="004F727E" w:rsidRDefault="005A3A1D" w:rsidP="005A3A1D">
                            <w:pPr>
                              <w:ind w:right="-66"/>
                              <w:rPr>
                                <w:rFonts w:ascii="Montserrat" w:hAnsi="Montserrat"/>
                                <w:color w:val="0F4C81"/>
                                <w:szCs w:val="20"/>
                              </w:rPr>
                            </w:pPr>
                            <w:r w:rsidRPr="004F727E">
                              <w:rPr>
                                <w:rFonts w:ascii="Montserrat" w:hAnsi="Montserrat"/>
                                <w:color w:val="0F4C81"/>
                                <w:szCs w:val="20"/>
                              </w:rPr>
                              <w:t>01.02.14-489.28</w:t>
                            </w:r>
                          </w:p>
                        </w:tc>
                        <w:tc>
                          <w:tcPr>
                            <w:tcW w:w="0" w:type="auto"/>
                            <w:shd w:val="clear" w:color="auto" w:fill="auto"/>
                            <w:vAlign w:val="center"/>
                          </w:tcPr>
                          <w:p w14:paraId="429B7385" w14:textId="1746E25C" w:rsidR="005A3A1D" w:rsidRPr="004F727E" w:rsidRDefault="005A3A1D" w:rsidP="001609FE">
                            <w:pPr>
                              <w:ind w:right="-66"/>
                              <w:jc w:val="right"/>
                              <w:rPr>
                                <w:rFonts w:ascii="Montserrat" w:hAnsi="Montserrat"/>
                                <w:noProof/>
                                <w:color w:val="0F4C81"/>
                              </w:rPr>
                            </w:pPr>
                            <w:r w:rsidRPr="004F727E">
                              <w:rPr>
                                <w:rFonts w:ascii="Montserrat" w:hAnsi="Montserrat"/>
                                <w:noProof/>
                                <w:color w:val="0F4C81"/>
                              </w:rPr>
                              <w:drawing>
                                <wp:inline distT="0" distB="0" distL="0" distR="0" wp14:anchorId="625590D0" wp14:editId="63230406">
                                  <wp:extent cx="180000" cy="180000"/>
                                  <wp:effectExtent l="0" t="0" r="0" b="0"/>
                                  <wp:docPr id="106980420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shd w:val="clear" w:color="auto" w:fill="auto"/>
                            <w:vAlign w:val="center"/>
                          </w:tcPr>
                          <w:p w14:paraId="60AB8D95" w14:textId="24C88A55" w:rsidR="005A3A1D" w:rsidRPr="004F727E" w:rsidRDefault="005A3A1D" w:rsidP="00DB424A">
                            <w:pPr>
                              <w:ind w:right="-66"/>
                              <w:rPr>
                                <w:rFonts w:ascii="Montserrat" w:hAnsi="Montserrat"/>
                                <w:color w:val="0F4C81"/>
                                <w:szCs w:val="20"/>
                              </w:rPr>
                            </w:pPr>
                            <w:r w:rsidRPr="004F727E">
                              <w:rPr>
                                <w:rFonts w:ascii="Montserrat" w:hAnsi="Montserrat"/>
                                <w:color w:val="0F4C81"/>
                                <w:szCs w:val="20"/>
                              </w:rPr>
                              <w:t>14/02/2001</w:t>
                            </w:r>
                          </w:p>
                        </w:tc>
                      </w:tr>
                    </w:tbl>
                    <w:p w14:paraId="7811EDF1" w14:textId="16F56B89" w:rsidR="00DF1FEA" w:rsidRPr="00047C67" w:rsidRDefault="00DF1FEA" w:rsidP="004F727E">
                      <w:pPr>
                        <w:pStyle w:val="Masthead"/>
                        <w:ind w:left="0" w:right="-66" w:firstLine="0"/>
                        <w:rPr>
                          <w:rFonts w:ascii="Century Gothic" w:hAnsi="Century Gothic" w:cs="Arial"/>
                          <w:i w:val="0"/>
                          <w:color w:val="365F91" w:themeColor="accent1" w:themeShade="BF"/>
                          <w:sz w:val="24"/>
                          <w:szCs w:val="24"/>
                        </w:rPr>
                      </w:pPr>
                      <w:r w:rsidRPr="004F727E">
                        <w:rPr>
                          <w:rFonts w:ascii="Montserrat" w:hAnsi="Montserrat" w:cs="Arial"/>
                          <w:i w:val="0"/>
                          <w:color w:val="0F4C81"/>
                          <w:sz w:val="20"/>
                        </w:rPr>
                        <w:tab/>
                      </w:r>
                      <w:r w:rsidRPr="004F727E">
                        <w:rPr>
                          <w:rFonts w:ascii="Montserrat" w:hAnsi="Montserrat" w:cs="Arial"/>
                          <w:i w:val="0"/>
                          <w:color w:val="0F4C81"/>
                          <w:sz w:val="20"/>
                        </w:rPr>
                        <w:tab/>
                      </w:r>
                      <w:r w:rsidRPr="004F727E">
                        <w:rPr>
                          <w:rFonts w:ascii="Montserrat" w:hAnsi="Montserrat" w:cs="Arial"/>
                          <w:i w:val="0"/>
                          <w:color w:val="0F4C81"/>
                          <w:sz w:val="20"/>
                        </w:rPr>
                        <w:tab/>
                      </w:r>
                      <w:r w:rsidR="004F727E">
                        <w:rPr>
                          <w:rFonts w:ascii="Montserrat" w:hAnsi="Montserrat" w:cs="Arial"/>
                          <w:i w:val="0"/>
                          <w:color w:val="0F4C81"/>
                          <w:sz w:val="20"/>
                        </w:rPr>
                        <w:t xml:space="preserve">      </w:t>
                      </w:r>
                      <w:r w:rsidR="004F727E" w:rsidRPr="004F727E">
                        <w:rPr>
                          <w:rFonts w:ascii="Montserrat" w:hAnsi="Montserrat"/>
                          <w:noProof/>
                          <w:color w:val="0F4C81"/>
                        </w:rPr>
                        <w:drawing>
                          <wp:inline distT="0" distB="0" distL="0" distR="0" wp14:anchorId="602B1EAA" wp14:editId="71444CED">
                            <wp:extent cx="3074400" cy="2948400"/>
                            <wp:effectExtent l="19050" t="0" r="12065" b="861695"/>
                            <wp:docPr id="280541133" name="Afbeelding 1" descr="Afbeelding met Menselijk gezicht, persoon, glimlach, kle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49888" name="Afbeelding 1" descr="Afbeelding met Menselijk gezicht, persoon, glimlach, kleding&#10;&#10;Automatisch gegenereerde beschrijv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4400" cy="2948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ascii="Century Gothic" w:hAnsi="Century Gothic" w:cs="Arial"/>
                          <w:i w:val="0"/>
                          <w:color w:val="auto"/>
                          <w:sz w:val="20"/>
                        </w:rPr>
                        <w:tab/>
                      </w:r>
                      <w:r>
                        <w:rPr>
                          <w:rFonts w:ascii="Century Gothic" w:hAnsi="Century Gothic" w:cs="Arial"/>
                          <w:i w:val="0"/>
                          <w:color w:val="auto"/>
                          <w:sz w:val="20"/>
                        </w:rPr>
                        <w:tab/>
                      </w:r>
                      <w:r>
                        <w:rPr>
                          <w:rFonts w:ascii="Century Gothic" w:hAnsi="Century Gothic" w:cs="Arial"/>
                          <w:i w:val="0"/>
                          <w:color w:val="auto"/>
                          <w:sz w:val="20"/>
                        </w:rPr>
                        <w:tab/>
                      </w:r>
                    </w:p>
                    <w:p w14:paraId="62E2358D" w14:textId="5E9537B2" w:rsidR="00DF1FEA" w:rsidRPr="001D6DC5" w:rsidRDefault="00DF1FEA" w:rsidP="00DF1FEA">
                      <w:pPr>
                        <w:pStyle w:val="Masthead"/>
                        <w:ind w:right="-66"/>
                        <w:rPr>
                          <w:rFonts w:ascii="Century Gothic" w:hAnsi="Century Gothic" w:cs="Arial"/>
                          <w:color w:val="365F91" w:themeColor="accent1" w:themeShade="BF"/>
                          <w:sz w:val="84"/>
                          <w:szCs w:val="84"/>
                        </w:rPr>
                      </w:pPr>
                    </w:p>
                    <w:p w14:paraId="1B2D5DEF" w14:textId="77777777" w:rsidR="00DF1FEA" w:rsidRDefault="00DF1FEA" w:rsidP="00DF1FEA">
                      <w:pPr>
                        <w:pStyle w:val="Masthead"/>
                        <w:ind w:right="-66"/>
                        <w:rPr>
                          <w:rFonts w:ascii="Arial" w:hAnsi="Arial" w:cs="Arial"/>
                          <w:color w:val="365F91" w:themeColor="accent1" w:themeShade="BF"/>
                          <w:sz w:val="84"/>
                          <w:szCs w:val="84"/>
                        </w:rPr>
                      </w:pPr>
                    </w:p>
                    <w:p w14:paraId="36794908" w14:textId="77777777" w:rsidR="00DF1FEA" w:rsidRDefault="00DF1FEA" w:rsidP="00DF1FEA">
                      <w:pPr>
                        <w:pStyle w:val="Masthead"/>
                        <w:ind w:right="-66"/>
                        <w:rPr>
                          <w:rFonts w:ascii="Arial" w:hAnsi="Arial" w:cs="Arial"/>
                          <w:color w:val="365F91" w:themeColor="accent1" w:themeShade="BF"/>
                          <w:sz w:val="84"/>
                          <w:szCs w:val="84"/>
                        </w:rPr>
                      </w:pPr>
                    </w:p>
                    <w:p w14:paraId="65F37C04" w14:textId="77777777" w:rsidR="00DF1FEA" w:rsidRDefault="00DF1FEA" w:rsidP="00DF1FEA">
                      <w:pPr>
                        <w:pStyle w:val="Masthead"/>
                        <w:ind w:right="-66"/>
                        <w:rPr>
                          <w:rFonts w:ascii="Arial" w:hAnsi="Arial" w:cs="Arial"/>
                          <w:color w:val="365F91" w:themeColor="accent1" w:themeShade="BF"/>
                          <w:sz w:val="84"/>
                          <w:szCs w:val="84"/>
                        </w:rPr>
                      </w:pPr>
                    </w:p>
                    <w:p w14:paraId="48E98390" w14:textId="77777777" w:rsidR="00DF1FEA" w:rsidRDefault="00DF1FEA" w:rsidP="00DF1FEA">
                      <w:pPr>
                        <w:pStyle w:val="Masthead"/>
                        <w:ind w:right="-66"/>
                        <w:rPr>
                          <w:rFonts w:ascii="Arial" w:hAnsi="Arial" w:cs="Arial"/>
                          <w:color w:val="365F91" w:themeColor="accent1" w:themeShade="BF"/>
                          <w:sz w:val="84"/>
                          <w:szCs w:val="84"/>
                        </w:rPr>
                      </w:pPr>
                    </w:p>
                    <w:p w14:paraId="41690A8C" w14:textId="77777777" w:rsidR="00DF1FEA" w:rsidRDefault="00DF1FEA" w:rsidP="00DF1FEA">
                      <w:pPr>
                        <w:pStyle w:val="Masthead"/>
                        <w:ind w:right="-66"/>
                        <w:rPr>
                          <w:rFonts w:ascii="Arial" w:hAnsi="Arial" w:cs="Arial"/>
                          <w:color w:val="365F91" w:themeColor="accent1" w:themeShade="BF"/>
                          <w:sz w:val="84"/>
                          <w:szCs w:val="84"/>
                        </w:rPr>
                      </w:pPr>
                    </w:p>
                    <w:p w14:paraId="75C67186" w14:textId="77777777" w:rsidR="00DF1FEA" w:rsidRPr="005B7428" w:rsidRDefault="00DF1FEA" w:rsidP="00DF1FEA">
                      <w:pPr>
                        <w:pStyle w:val="Masthead"/>
                        <w:ind w:right="-66"/>
                        <w:rPr>
                          <w:rFonts w:ascii="Arial" w:hAnsi="Arial" w:cs="Arial"/>
                          <w:color w:val="365F91" w:themeColor="accent1" w:themeShade="BF"/>
                          <w:sz w:val="84"/>
                          <w:szCs w:val="84"/>
                        </w:rPr>
                      </w:pPr>
                    </w:p>
                  </w:txbxContent>
                </v:textbox>
                <w10:wrap anchorx="page" anchory="page"/>
              </v:shape>
            </w:pict>
          </mc:Fallback>
        </mc:AlternateContent>
      </w:r>
    </w:p>
    <w:p w14:paraId="4D4CDD5A" w14:textId="10889BB6" w:rsidR="00DF1FEA" w:rsidRPr="004F727E" w:rsidRDefault="00DF1FEA">
      <w:pPr>
        <w:rPr>
          <w:rFonts w:ascii="Montserrat" w:hAnsi="Montserrat"/>
          <w:color w:val="0F4C81"/>
        </w:rPr>
      </w:pPr>
    </w:p>
    <w:p w14:paraId="18D4AE86" w14:textId="77777777" w:rsidR="00DF1FEA" w:rsidRPr="004F727E" w:rsidRDefault="00DF1FEA">
      <w:pPr>
        <w:rPr>
          <w:rFonts w:ascii="Montserrat" w:hAnsi="Montserrat"/>
          <w:color w:val="0F4C81"/>
        </w:rPr>
      </w:pPr>
    </w:p>
    <w:p w14:paraId="32380294" w14:textId="77777777" w:rsidR="00DF1FEA" w:rsidRPr="004F727E" w:rsidRDefault="00DF1FEA">
      <w:pPr>
        <w:rPr>
          <w:rFonts w:ascii="Montserrat" w:hAnsi="Montserrat"/>
          <w:color w:val="0F4C81"/>
        </w:rPr>
      </w:pPr>
    </w:p>
    <w:p w14:paraId="29C7AE93" w14:textId="610FFB84" w:rsidR="004D5829" w:rsidRPr="004F727E" w:rsidRDefault="004D5829" w:rsidP="004D5829">
      <w:pPr>
        <w:rPr>
          <w:rFonts w:ascii="Montserrat" w:hAnsi="Montserrat"/>
          <w:color w:val="0F4C81"/>
        </w:rPr>
      </w:pPr>
    </w:p>
    <w:p w14:paraId="40889A77" w14:textId="77777777" w:rsidR="005A3A1D" w:rsidRPr="004F727E" w:rsidRDefault="005A3A1D" w:rsidP="00B639B0">
      <w:pPr>
        <w:pStyle w:val="adminTitel"/>
        <w:rPr>
          <w:rFonts w:ascii="Montserrat" w:hAnsi="Montserrat"/>
          <w:color w:val="0F4C81"/>
          <w:sz w:val="22"/>
          <w:szCs w:val="22"/>
        </w:rPr>
      </w:pPr>
    </w:p>
    <w:p w14:paraId="5CBD5990" w14:textId="77777777" w:rsidR="005A3A1D" w:rsidRPr="004F727E" w:rsidRDefault="005A3A1D" w:rsidP="005A3A1D">
      <w:pPr>
        <w:pStyle w:val="adminTitel"/>
        <w:ind w:left="0" w:firstLine="0"/>
        <w:rPr>
          <w:rFonts w:ascii="Montserrat" w:hAnsi="Montserrat"/>
          <w:color w:val="0F4C81"/>
          <w:sz w:val="22"/>
          <w:szCs w:val="22"/>
        </w:rPr>
      </w:pPr>
    </w:p>
    <w:p w14:paraId="198DB45E" w14:textId="77777777" w:rsidR="00CF0832" w:rsidRPr="004F727E" w:rsidRDefault="00CF0832" w:rsidP="005A3A1D">
      <w:pPr>
        <w:pStyle w:val="adminTitel"/>
        <w:ind w:left="0" w:firstLine="0"/>
        <w:rPr>
          <w:rFonts w:ascii="Montserrat" w:hAnsi="Montserrat"/>
          <w:color w:val="0F4C81"/>
          <w:sz w:val="22"/>
          <w:szCs w:val="22"/>
        </w:rPr>
      </w:pPr>
    </w:p>
    <w:p w14:paraId="66F06F66" w14:textId="77777777" w:rsidR="00CF0832" w:rsidRPr="004F727E" w:rsidRDefault="00CF0832" w:rsidP="005A3A1D">
      <w:pPr>
        <w:pStyle w:val="adminTitel"/>
        <w:ind w:left="0" w:firstLine="0"/>
        <w:rPr>
          <w:rFonts w:ascii="Montserrat" w:hAnsi="Montserrat"/>
          <w:color w:val="0F4C81"/>
          <w:sz w:val="22"/>
          <w:szCs w:val="22"/>
        </w:rPr>
      </w:pPr>
    </w:p>
    <w:p w14:paraId="4BC26F19" w14:textId="77777777" w:rsidR="00CF0832" w:rsidRPr="004F727E" w:rsidRDefault="00CF0832" w:rsidP="005A3A1D">
      <w:pPr>
        <w:pStyle w:val="adminTitel"/>
        <w:ind w:left="0" w:firstLine="0"/>
        <w:rPr>
          <w:rFonts w:ascii="Montserrat" w:hAnsi="Montserrat"/>
          <w:color w:val="0F4C81"/>
          <w:sz w:val="22"/>
          <w:szCs w:val="22"/>
        </w:rPr>
      </w:pPr>
    </w:p>
    <w:p w14:paraId="6DB1C090" w14:textId="77777777" w:rsidR="00CF0832" w:rsidRPr="004F727E" w:rsidRDefault="00CF0832" w:rsidP="005A3A1D">
      <w:pPr>
        <w:pStyle w:val="adminTitel"/>
        <w:ind w:left="0" w:firstLine="0"/>
        <w:rPr>
          <w:rFonts w:ascii="Montserrat" w:hAnsi="Montserrat"/>
          <w:color w:val="0F4C81"/>
          <w:sz w:val="22"/>
          <w:szCs w:val="22"/>
        </w:rPr>
      </w:pPr>
    </w:p>
    <w:p w14:paraId="337F6322" w14:textId="77777777" w:rsidR="00CF0832" w:rsidRPr="004F727E" w:rsidRDefault="00CF0832" w:rsidP="005A3A1D">
      <w:pPr>
        <w:pStyle w:val="adminTitel"/>
        <w:ind w:left="0" w:firstLine="0"/>
        <w:rPr>
          <w:rFonts w:ascii="Montserrat" w:hAnsi="Montserrat"/>
          <w:color w:val="0F4C81"/>
          <w:sz w:val="22"/>
          <w:szCs w:val="22"/>
        </w:rPr>
      </w:pPr>
    </w:p>
    <w:p w14:paraId="70CC438D" w14:textId="77777777" w:rsidR="00CF0832" w:rsidRPr="004F727E" w:rsidRDefault="00CF0832" w:rsidP="005A3A1D">
      <w:pPr>
        <w:pStyle w:val="adminTitel"/>
        <w:ind w:left="0" w:firstLine="0"/>
        <w:rPr>
          <w:rFonts w:ascii="Montserrat" w:hAnsi="Montserrat"/>
          <w:color w:val="0F4C81"/>
          <w:sz w:val="22"/>
          <w:szCs w:val="22"/>
        </w:rPr>
      </w:pPr>
    </w:p>
    <w:p w14:paraId="56C2AD5A" w14:textId="77777777" w:rsidR="004F727E" w:rsidRDefault="004F727E" w:rsidP="005A3A1D">
      <w:pPr>
        <w:pStyle w:val="adminTitel"/>
        <w:ind w:left="0" w:firstLine="0"/>
        <w:rPr>
          <w:rFonts w:ascii="Montserrat" w:hAnsi="Montserrat"/>
          <w:color w:val="0F4C81"/>
          <w:sz w:val="22"/>
          <w:szCs w:val="22"/>
        </w:rPr>
      </w:pPr>
    </w:p>
    <w:p w14:paraId="2D62EE59" w14:textId="179553F5" w:rsidR="008558E4" w:rsidRPr="004F727E" w:rsidRDefault="00D5367F" w:rsidP="005A3A1D">
      <w:pPr>
        <w:pStyle w:val="adminTitel"/>
        <w:ind w:left="0" w:firstLine="0"/>
        <w:rPr>
          <w:rFonts w:ascii="Montserrat" w:hAnsi="Montserrat"/>
          <w:color w:val="0F4C81"/>
          <w:sz w:val="22"/>
          <w:szCs w:val="22"/>
        </w:rPr>
      </w:pPr>
      <w:r w:rsidRPr="004F727E">
        <w:rPr>
          <w:rFonts w:ascii="Montserrat" w:hAnsi="Montserrat"/>
          <w:color w:val="0F4C81"/>
          <w:sz w:val="22"/>
          <w:szCs w:val="22"/>
        </w:rPr>
        <w:t>Over Mij</w:t>
      </w:r>
    </w:p>
    <w:p w14:paraId="07BE780E" w14:textId="00E7B670" w:rsidR="00D301C2" w:rsidRPr="004F727E" w:rsidRDefault="00D301C2" w:rsidP="00D301C2">
      <w:pPr>
        <w:pStyle w:val="leerkrachttekst"/>
        <w:rPr>
          <w:rFonts w:ascii="Montserrat" w:hAnsi="Montserrat"/>
          <w:color w:val="0F4C81"/>
          <w:sz w:val="22"/>
          <w:szCs w:val="22"/>
        </w:rPr>
      </w:pPr>
      <w:r w:rsidRPr="004F727E">
        <w:rPr>
          <w:rFonts w:ascii="Montserrat" w:hAnsi="Montserrat" w:cs="Segoe UI"/>
          <w:color w:val="0F4C81"/>
          <w:sz w:val="22"/>
          <w:szCs w:val="22"/>
          <w:shd w:val="clear" w:color="auto" w:fill="FFFFFF"/>
        </w:rPr>
        <w:t xml:space="preserve">In 2019 kwam ik vol enthousiasme aan in België uit Guinea met de </w:t>
      </w:r>
      <w:r w:rsidR="00181B0A" w:rsidRPr="004F727E">
        <w:rPr>
          <w:rFonts w:ascii="Montserrat" w:hAnsi="Montserrat" w:cs="Segoe UI"/>
          <w:color w:val="0F4C81"/>
          <w:sz w:val="22"/>
          <w:szCs w:val="22"/>
          <w:shd w:val="clear" w:color="auto" w:fill="FFFFFF"/>
        </w:rPr>
        <w:t>wil</w:t>
      </w:r>
      <w:r w:rsidRPr="004F727E">
        <w:rPr>
          <w:rFonts w:ascii="Montserrat" w:hAnsi="Montserrat" w:cs="Segoe UI"/>
          <w:color w:val="0F4C81"/>
          <w:sz w:val="22"/>
          <w:szCs w:val="22"/>
          <w:shd w:val="clear" w:color="auto" w:fill="FFFFFF"/>
        </w:rPr>
        <w:t xml:space="preserve"> om verder te studeren. Ik heb daarom eerst een intensieve taalcursus gevolgd bij </w:t>
      </w:r>
      <w:proofErr w:type="spellStart"/>
      <w:r w:rsidRPr="004F727E">
        <w:rPr>
          <w:rFonts w:ascii="Montserrat" w:hAnsi="Montserrat" w:cs="Segoe UI"/>
          <w:color w:val="0F4C81"/>
          <w:sz w:val="22"/>
          <w:szCs w:val="22"/>
          <w:shd w:val="clear" w:color="auto" w:fill="FFFFFF"/>
        </w:rPr>
        <w:t>Linguapolis</w:t>
      </w:r>
      <w:proofErr w:type="spellEnd"/>
      <w:r w:rsidRPr="004F727E">
        <w:rPr>
          <w:rFonts w:ascii="Montserrat" w:hAnsi="Montserrat" w:cs="Segoe UI"/>
          <w:color w:val="0F4C81"/>
          <w:sz w:val="22"/>
          <w:szCs w:val="22"/>
          <w:shd w:val="clear" w:color="auto" w:fill="FFFFFF"/>
        </w:rPr>
        <w:t xml:space="preserve">, gevolgd door verdere studies van het Nederlands bij </w:t>
      </w:r>
      <w:proofErr w:type="spellStart"/>
      <w:r w:rsidRPr="004F727E">
        <w:rPr>
          <w:rFonts w:ascii="Montserrat" w:hAnsi="Montserrat" w:cs="Segoe UI"/>
          <w:color w:val="0F4C81"/>
          <w:sz w:val="22"/>
          <w:szCs w:val="22"/>
          <w:shd w:val="clear" w:color="auto" w:fill="FFFFFF"/>
        </w:rPr>
        <w:t>Encora</w:t>
      </w:r>
      <w:proofErr w:type="spellEnd"/>
      <w:r w:rsidRPr="004F727E">
        <w:rPr>
          <w:rFonts w:ascii="Montserrat" w:hAnsi="Montserrat" w:cs="Segoe UI"/>
          <w:color w:val="0F4C81"/>
          <w:sz w:val="22"/>
          <w:szCs w:val="22"/>
          <w:shd w:val="clear" w:color="auto" w:fill="FFFFFF"/>
        </w:rPr>
        <w:t xml:space="preserve">. Na deze intensieve periode behaalde ik mijn certificaat NT2 richtgraad 4. Dit maakte het voor mij mogelijk om mijn opleiding Graduaat Programmeren aan de AP Hogeschool te starten. Op dit moment ben ik geslaagd voor alle vakken. Het enige wat nog resteert, is het volgen van een afstudeerstage. Daarom zoek ik een interessante en </w:t>
      </w:r>
      <w:r w:rsidR="004F727E" w:rsidRPr="004F727E">
        <w:rPr>
          <w:rFonts w:ascii="Montserrat" w:hAnsi="Montserrat" w:cs="Segoe UI"/>
          <w:color w:val="0F4C81"/>
          <w:sz w:val="22"/>
          <w:szCs w:val="22"/>
          <w:shd w:val="clear" w:color="auto" w:fill="FFFFFF"/>
        </w:rPr>
        <w:t>leerrijke</w:t>
      </w:r>
      <w:r w:rsidRPr="004F727E">
        <w:rPr>
          <w:rFonts w:ascii="Montserrat" w:hAnsi="Montserrat" w:cs="Segoe UI"/>
          <w:color w:val="0F4C81"/>
          <w:sz w:val="22"/>
          <w:szCs w:val="22"/>
          <w:shd w:val="clear" w:color="auto" w:fill="FFFFFF"/>
        </w:rPr>
        <w:t xml:space="preserve"> stageplek, waar ik mijn kennis en toewijding kan tonen. Hopelijk lijd dit tot een vaste job die mij toelaat om via avond lessen mijn cv nog uit te breiden.</w:t>
      </w:r>
    </w:p>
    <w:p w14:paraId="0B231DFB" w14:textId="407C0EC2" w:rsidR="00D5367F" w:rsidRPr="004F727E" w:rsidRDefault="00D5367F" w:rsidP="00D5367F">
      <w:pPr>
        <w:pStyle w:val="adminTitel"/>
        <w:rPr>
          <w:rFonts w:ascii="Montserrat" w:hAnsi="Montserrat"/>
          <w:color w:val="0F4C81"/>
          <w:sz w:val="22"/>
          <w:szCs w:val="22"/>
        </w:rPr>
      </w:pPr>
      <w:r w:rsidRPr="004F727E">
        <w:rPr>
          <w:rFonts w:ascii="Montserrat" w:hAnsi="Montserrat"/>
          <w:color w:val="0F4C81"/>
          <w:sz w:val="22"/>
          <w:szCs w:val="22"/>
        </w:rPr>
        <w:t>Ervaring</w:t>
      </w:r>
    </w:p>
    <w:p w14:paraId="475E8833" w14:textId="0F1F7B24" w:rsidR="004D5829" w:rsidRPr="004F727E" w:rsidRDefault="005534CB" w:rsidP="00466466">
      <w:pPr>
        <w:tabs>
          <w:tab w:val="left" w:pos="7088"/>
        </w:tabs>
        <w:spacing w:before="240"/>
        <w:rPr>
          <w:rFonts w:ascii="Montserrat" w:hAnsi="Montserrat"/>
          <w:color w:val="0F4C81"/>
        </w:rPr>
      </w:pPr>
      <w:r w:rsidRPr="004F727E">
        <w:rPr>
          <w:rStyle w:val="adminTekstVetChar"/>
          <w:rFonts w:ascii="Montserrat" w:hAnsi="Montserrat"/>
          <w:color w:val="0F4C81"/>
        </w:rPr>
        <w:t>Digitale Assistant</w:t>
      </w:r>
      <w:r w:rsidR="004D5829" w:rsidRPr="004F727E">
        <w:rPr>
          <w:rFonts w:ascii="Montserrat" w:hAnsi="Montserrat"/>
          <w:b/>
          <w:color w:val="0F4C81"/>
        </w:rPr>
        <w:t xml:space="preserve"> </w:t>
      </w:r>
      <w:r w:rsidR="004D5829" w:rsidRPr="004F727E">
        <w:rPr>
          <w:rFonts w:ascii="Montserrat" w:hAnsi="Montserrat"/>
          <w:color w:val="0F4C81"/>
        </w:rPr>
        <w:t xml:space="preserve">– </w:t>
      </w:r>
      <w:proofErr w:type="spellStart"/>
      <w:r w:rsidRPr="004F727E">
        <w:rPr>
          <w:rFonts w:ascii="Montserrat" w:hAnsi="Montserrat"/>
          <w:color w:val="0F4C81"/>
        </w:rPr>
        <w:t>Beego</w:t>
      </w:r>
      <w:proofErr w:type="spellEnd"/>
      <w:r w:rsidR="009D0B3B" w:rsidRPr="004F727E">
        <w:rPr>
          <w:rFonts w:ascii="Montserrat" w:hAnsi="Montserrat"/>
          <w:color w:val="0F4C81"/>
        </w:rPr>
        <w:t xml:space="preserve"> </w:t>
      </w:r>
      <w:r w:rsidR="009D0B3B" w:rsidRPr="004F727E">
        <w:rPr>
          <w:rFonts w:ascii="Montserrat" w:hAnsi="Montserrat"/>
          <w:color w:val="0F4C81"/>
        </w:rPr>
        <w:sym w:font="Wingdings" w:char="F09E"/>
      </w:r>
      <w:r w:rsidR="009D0B3B" w:rsidRPr="004F727E">
        <w:rPr>
          <w:rFonts w:ascii="Montserrat" w:hAnsi="Montserrat"/>
          <w:color w:val="0F4C81"/>
        </w:rPr>
        <w:t xml:space="preserve"> </w:t>
      </w:r>
      <w:r w:rsidRPr="004F727E">
        <w:rPr>
          <w:rFonts w:ascii="Montserrat" w:hAnsi="Montserrat"/>
          <w:color w:val="0F4C81"/>
        </w:rPr>
        <w:t>Antwerpen</w:t>
      </w:r>
      <w:r w:rsidR="00466466" w:rsidRPr="004F727E">
        <w:rPr>
          <w:rFonts w:ascii="Montserrat" w:hAnsi="Montserrat"/>
          <w:color w:val="0F4C81"/>
        </w:rPr>
        <w:tab/>
      </w:r>
      <w:r w:rsidR="00337C6B" w:rsidRPr="004F727E">
        <w:rPr>
          <w:rFonts w:ascii="Montserrat" w:hAnsi="Montserrat"/>
          <w:color w:val="0F4C81"/>
        </w:rPr>
        <w:t>04</w:t>
      </w:r>
      <w:r w:rsidR="00466466" w:rsidRPr="004F727E">
        <w:rPr>
          <w:rFonts w:ascii="Montserrat" w:hAnsi="Montserrat"/>
          <w:color w:val="0F4C81"/>
        </w:rPr>
        <w:t>/</w:t>
      </w:r>
      <w:r w:rsidR="00337C6B" w:rsidRPr="004F727E">
        <w:rPr>
          <w:rFonts w:ascii="Montserrat" w:hAnsi="Montserrat"/>
          <w:color w:val="0F4C81"/>
        </w:rPr>
        <w:t>2023</w:t>
      </w:r>
      <w:r w:rsidR="00466466" w:rsidRPr="004F727E">
        <w:rPr>
          <w:rFonts w:ascii="Montserrat" w:hAnsi="Montserrat"/>
          <w:color w:val="0F4C81"/>
        </w:rPr>
        <w:t xml:space="preserve"> – </w:t>
      </w:r>
      <w:r w:rsidR="00337C6B" w:rsidRPr="004F727E">
        <w:rPr>
          <w:rFonts w:ascii="Montserrat" w:hAnsi="Montserrat"/>
          <w:color w:val="0F4C81"/>
        </w:rPr>
        <w:t>12</w:t>
      </w:r>
      <w:r w:rsidR="00466466" w:rsidRPr="004F727E">
        <w:rPr>
          <w:rFonts w:ascii="Montserrat" w:hAnsi="Montserrat"/>
          <w:color w:val="0F4C81"/>
        </w:rPr>
        <w:t>/</w:t>
      </w:r>
      <w:r w:rsidR="00337C6B" w:rsidRPr="004F727E">
        <w:rPr>
          <w:rFonts w:ascii="Montserrat" w:hAnsi="Montserrat"/>
          <w:color w:val="0F4C81"/>
        </w:rPr>
        <w:t>2023</w:t>
      </w:r>
    </w:p>
    <w:p w14:paraId="109BEB64" w14:textId="149D6029" w:rsidR="004D5829" w:rsidRPr="004F727E" w:rsidRDefault="00094083" w:rsidP="004D5829">
      <w:pPr>
        <w:pStyle w:val="Lijstalinea"/>
        <w:numPr>
          <w:ilvl w:val="0"/>
          <w:numId w:val="4"/>
        </w:numPr>
        <w:rPr>
          <w:rFonts w:ascii="Montserrat" w:hAnsi="Montserrat"/>
          <w:color w:val="0F4C81"/>
        </w:rPr>
      </w:pPr>
      <w:r w:rsidRPr="004F727E">
        <w:rPr>
          <w:rFonts w:ascii="Montserrat" w:hAnsi="Montserrat"/>
          <w:color w:val="0F4C81"/>
        </w:rPr>
        <w:t>S</w:t>
      </w:r>
      <w:r w:rsidR="005534CB" w:rsidRPr="004F727E">
        <w:rPr>
          <w:rFonts w:ascii="Montserrat" w:hAnsi="Montserrat"/>
          <w:color w:val="0F4C81"/>
        </w:rPr>
        <w:t xml:space="preserve">enioren </w:t>
      </w:r>
      <w:r w:rsidRPr="004F727E">
        <w:rPr>
          <w:rFonts w:ascii="Montserrat" w:hAnsi="Montserrat"/>
          <w:color w:val="0F4C81"/>
        </w:rPr>
        <w:t>helpen met digitale vragen</w:t>
      </w:r>
    </w:p>
    <w:p w14:paraId="70239129" w14:textId="325C47BA" w:rsidR="00705B9A" w:rsidRPr="004F727E" w:rsidRDefault="007C1B9D" w:rsidP="00466466">
      <w:pPr>
        <w:tabs>
          <w:tab w:val="left" w:pos="7088"/>
          <w:tab w:val="left" w:pos="8364"/>
        </w:tabs>
        <w:spacing w:before="240"/>
        <w:rPr>
          <w:rFonts w:ascii="Montserrat" w:hAnsi="Montserrat"/>
          <w:color w:val="0F4C81"/>
        </w:rPr>
      </w:pPr>
      <w:r w:rsidRPr="004F727E">
        <w:rPr>
          <w:rStyle w:val="adminTekstVetChar"/>
          <w:rFonts w:ascii="Montserrat" w:hAnsi="Montserrat"/>
          <w:color w:val="0F4C81"/>
        </w:rPr>
        <w:t>Software ontwikkelaar (Stage)</w:t>
      </w:r>
      <w:r w:rsidR="00705B9A" w:rsidRPr="004F727E">
        <w:rPr>
          <w:rFonts w:ascii="Montserrat" w:hAnsi="Montserrat"/>
          <w:b/>
          <w:color w:val="0F4C81"/>
        </w:rPr>
        <w:t xml:space="preserve"> </w:t>
      </w:r>
      <w:r w:rsidR="00705B9A" w:rsidRPr="004F727E">
        <w:rPr>
          <w:rFonts w:ascii="Montserrat" w:hAnsi="Montserrat"/>
          <w:color w:val="0F4C81"/>
        </w:rPr>
        <w:t xml:space="preserve">– </w:t>
      </w:r>
      <w:r w:rsidRPr="004F727E">
        <w:rPr>
          <w:rStyle w:val="adminTekstChar"/>
          <w:rFonts w:ascii="Montserrat" w:hAnsi="Montserrat"/>
          <w:color w:val="0F4C81"/>
        </w:rPr>
        <w:t>Universiteit Van Antwerpen</w:t>
      </w:r>
      <w:r w:rsidR="009D0B3B" w:rsidRPr="004F727E">
        <w:rPr>
          <w:rFonts w:ascii="Montserrat" w:hAnsi="Montserrat"/>
          <w:color w:val="0F4C81"/>
        </w:rPr>
        <w:t xml:space="preserve"> </w:t>
      </w:r>
      <w:r w:rsidR="009D0B3B" w:rsidRPr="004F727E">
        <w:rPr>
          <w:rFonts w:ascii="Montserrat" w:hAnsi="Montserrat"/>
          <w:color w:val="0F4C81"/>
        </w:rPr>
        <w:sym w:font="Wingdings" w:char="F09E"/>
      </w:r>
      <w:r w:rsidR="009D0B3B" w:rsidRPr="004F727E">
        <w:rPr>
          <w:rFonts w:ascii="Montserrat" w:hAnsi="Montserrat"/>
          <w:color w:val="0F4C81"/>
        </w:rPr>
        <w:t xml:space="preserve"> </w:t>
      </w:r>
      <w:r w:rsidR="00466466" w:rsidRPr="004F727E">
        <w:rPr>
          <w:rStyle w:val="adminTekstChar"/>
          <w:rFonts w:ascii="Montserrat" w:hAnsi="Montserrat"/>
          <w:color w:val="0F4C81"/>
        </w:rPr>
        <w:tab/>
      </w:r>
      <w:r w:rsidR="00337C6B" w:rsidRPr="004F727E">
        <w:rPr>
          <w:rFonts w:ascii="Montserrat" w:hAnsi="Montserrat"/>
          <w:color w:val="0F4C81"/>
        </w:rPr>
        <w:t>09</w:t>
      </w:r>
      <w:r w:rsidR="00466466" w:rsidRPr="004F727E">
        <w:rPr>
          <w:rFonts w:ascii="Montserrat" w:hAnsi="Montserrat"/>
          <w:color w:val="0F4C81"/>
        </w:rPr>
        <w:t>/</w:t>
      </w:r>
      <w:r w:rsidR="00337C6B" w:rsidRPr="004F727E">
        <w:rPr>
          <w:rFonts w:ascii="Montserrat" w:hAnsi="Montserrat"/>
          <w:color w:val="0F4C81"/>
        </w:rPr>
        <w:t>2022</w:t>
      </w:r>
      <w:r w:rsidR="00466466" w:rsidRPr="004F727E">
        <w:rPr>
          <w:rFonts w:ascii="Montserrat" w:hAnsi="Montserrat"/>
          <w:color w:val="0F4C81"/>
        </w:rPr>
        <w:t xml:space="preserve"> – </w:t>
      </w:r>
      <w:r w:rsidR="00337C6B" w:rsidRPr="004F727E">
        <w:rPr>
          <w:rFonts w:ascii="Montserrat" w:hAnsi="Montserrat"/>
          <w:color w:val="0F4C81"/>
        </w:rPr>
        <w:t>10</w:t>
      </w:r>
      <w:r w:rsidR="00466466" w:rsidRPr="004F727E">
        <w:rPr>
          <w:rFonts w:ascii="Montserrat" w:hAnsi="Montserrat"/>
          <w:color w:val="0F4C81"/>
        </w:rPr>
        <w:t>/</w:t>
      </w:r>
      <w:r w:rsidR="00337C6B" w:rsidRPr="004F727E">
        <w:rPr>
          <w:rFonts w:ascii="Montserrat" w:hAnsi="Montserrat"/>
          <w:color w:val="0F4C81"/>
        </w:rPr>
        <w:t>2022</w:t>
      </w:r>
    </w:p>
    <w:p w14:paraId="1F84C4C3" w14:textId="51866622" w:rsidR="00705B9A" w:rsidRPr="004F727E" w:rsidRDefault="00094083" w:rsidP="00705B9A">
      <w:pPr>
        <w:pStyle w:val="Lijstalinea"/>
        <w:numPr>
          <w:ilvl w:val="0"/>
          <w:numId w:val="5"/>
        </w:numPr>
        <w:rPr>
          <w:rFonts w:ascii="Montserrat" w:hAnsi="Montserrat"/>
          <w:color w:val="0F4C81"/>
        </w:rPr>
      </w:pPr>
      <w:r w:rsidRPr="004F727E">
        <w:rPr>
          <w:rStyle w:val="adminTekstChar"/>
          <w:rFonts w:ascii="Montserrat" w:hAnsi="Montserrat"/>
          <w:color w:val="0F4C81"/>
        </w:rPr>
        <w:t xml:space="preserve">Coderen </w:t>
      </w:r>
      <w:r w:rsidR="009E30EC" w:rsidRPr="004F727E">
        <w:rPr>
          <w:rStyle w:val="adminTekstChar"/>
          <w:rFonts w:ascii="Montserrat" w:hAnsi="Montserrat"/>
          <w:color w:val="0F4C81"/>
        </w:rPr>
        <w:t>.NET</w:t>
      </w:r>
    </w:p>
    <w:p w14:paraId="5B6274A1" w14:textId="5160E633" w:rsidR="004C12B9" w:rsidRPr="004F727E" w:rsidRDefault="007C1B9D" w:rsidP="004F727E">
      <w:pPr>
        <w:tabs>
          <w:tab w:val="left" w:pos="7088"/>
          <w:tab w:val="left" w:pos="8364"/>
        </w:tabs>
        <w:spacing w:before="240"/>
        <w:ind w:left="0" w:firstLine="0"/>
        <w:rPr>
          <w:rFonts w:ascii="Montserrat" w:hAnsi="Montserrat"/>
          <w:color w:val="0F4C81"/>
        </w:rPr>
      </w:pPr>
      <w:r w:rsidRPr="004F727E">
        <w:rPr>
          <w:rStyle w:val="adminTekstVetChar"/>
          <w:rFonts w:ascii="Montserrat" w:hAnsi="Montserrat"/>
          <w:color w:val="0F4C81"/>
        </w:rPr>
        <w:lastRenderedPageBreak/>
        <w:t>Kelner (Jobstudent)</w:t>
      </w:r>
      <w:r w:rsidR="004C12B9" w:rsidRPr="004F727E">
        <w:rPr>
          <w:rFonts w:ascii="Montserrat" w:hAnsi="Montserrat"/>
          <w:b/>
          <w:color w:val="0F4C81"/>
        </w:rPr>
        <w:t xml:space="preserve"> </w:t>
      </w:r>
      <w:r w:rsidR="004C12B9" w:rsidRPr="004F727E">
        <w:rPr>
          <w:rFonts w:ascii="Montserrat" w:hAnsi="Montserrat"/>
          <w:color w:val="0F4C81"/>
        </w:rPr>
        <w:t xml:space="preserve">– </w:t>
      </w:r>
      <w:proofErr w:type="spellStart"/>
      <w:r w:rsidR="009E30EC" w:rsidRPr="004F727E">
        <w:rPr>
          <w:rStyle w:val="adminTekstChar"/>
          <w:rFonts w:ascii="Montserrat" w:hAnsi="Montserrat"/>
          <w:color w:val="0F4C81"/>
        </w:rPr>
        <w:t>Skanna</w:t>
      </w:r>
      <w:proofErr w:type="spellEnd"/>
      <w:r w:rsidR="009E30EC" w:rsidRPr="004F727E">
        <w:rPr>
          <w:rStyle w:val="adminTekstChar"/>
          <w:rFonts w:ascii="Montserrat" w:hAnsi="Montserrat"/>
          <w:color w:val="0F4C81"/>
        </w:rPr>
        <w:t xml:space="preserve"> Horecapersoneel </w:t>
      </w:r>
      <w:r w:rsidR="004C12B9" w:rsidRPr="004F727E">
        <w:rPr>
          <w:rFonts w:ascii="Montserrat" w:hAnsi="Montserrat"/>
          <w:color w:val="0F4C81"/>
        </w:rPr>
        <w:sym w:font="Wingdings" w:char="F09E"/>
      </w:r>
      <w:r w:rsidR="004C12B9" w:rsidRPr="004F727E">
        <w:rPr>
          <w:rFonts w:ascii="Montserrat" w:hAnsi="Montserrat"/>
          <w:color w:val="0F4C81"/>
        </w:rPr>
        <w:t xml:space="preserve"> </w:t>
      </w:r>
      <w:r w:rsidR="009E30EC" w:rsidRPr="004F727E">
        <w:rPr>
          <w:rStyle w:val="adminTekstChar"/>
          <w:rFonts w:ascii="Montserrat" w:hAnsi="Montserrat"/>
          <w:color w:val="0F4C81"/>
        </w:rPr>
        <w:t>Antwerpen</w:t>
      </w:r>
      <w:r w:rsidR="004C12B9" w:rsidRPr="004F727E">
        <w:rPr>
          <w:rFonts w:ascii="Montserrat" w:hAnsi="Montserrat"/>
          <w:color w:val="0F4C81"/>
        </w:rPr>
        <w:tab/>
      </w:r>
      <w:r w:rsidR="00337C6B" w:rsidRPr="004F727E">
        <w:rPr>
          <w:rFonts w:ascii="Montserrat" w:hAnsi="Montserrat"/>
          <w:color w:val="0F4C81"/>
        </w:rPr>
        <w:t>09</w:t>
      </w:r>
      <w:r w:rsidR="00466466" w:rsidRPr="004F727E">
        <w:rPr>
          <w:rFonts w:ascii="Montserrat" w:hAnsi="Montserrat"/>
          <w:color w:val="0F4C81"/>
        </w:rPr>
        <w:t>/</w:t>
      </w:r>
      <w:r w:rsidR="00337C6B" w:rsidRPr="004F727E">
        <w:rPr>
          <w:rFonts w:ascii="Montserrat" w:hAnsi="Montserrat"/>
          <w:color w:val="0F4C81"/>
        </w:rPr>
        <w:t>2022</w:t>
      </w:r>
      <w:r w:rsidR="00466466" w:rsidRPr="004F727E">
        <w:rPr>
          <w:rFonts w:ascii="Montserrat" w:hAnsi="Montserrat"/>
          <w:color w:val="0F4C81"/>
        </w:rPr>
        <w:t xml:space="preserve"> – </w:t>
      </w:r>
      <w:r w:rsidR="00337C6B" w:rsidRPr="004F727E">
        <w:rPr>
          <w:rFonts w:ascii="Montserrat" w:hAnsi="Montserrat"/>
          <w:color w:val="0F4C81"/>
        </w:rPr>
        <w:t>12</w:t>
      </w:r>
      <w:r w:rsidR="00466466" w:rsidRPr="004F727E">
        <w:rPr>
          <w:rFonts w:ascii="Montserrat" w:hAnsi="Montserrat"/>
          <w:color w:val="0F4C81"/>
        </w:rPr>
        <w:t>/</w:t>
      </w:r>
      <w:r w:rsidR="00337C6B" w:rsidRPr="004F727E">
        <w:rPr>
          <w:rFonts w:ascii="Montserrat" w:hAnsi="Montserrat"/>
          <w:color w:val="0F4C81"/>
        </w:rPr>
        <w:t>2023</w:t>
      </w:r>
    </w:p>
    <w:p w14:paraId="6B21242B" w14:textId="197D71E2" w:rsidR="004C12B9" w:rsidRPr="004F727E" w:rsidRDefault="00094083" w:rsidP="004C12B9">
      <w:pPr>
        <w:pStyle w:val="Lijstalinea"/>
        <w:numPr>
          <w:ilvl w:val="0"/>
          <w:numId w:val="5"/>
        </w:numPr>
        <w:rPr>
          <w:rFonts w:ascii="Montserrat" w:hAnsi="Montserrat"/>
          <w:color w:val="0F4C81"/>
        </w:rPr>
      </w:pPr>
      <w:r w:rsidRPr="004F727E">
        <w:rPr>
          <w:rStyle w:val="adminTekstChar"/>
          <w:rFonts w:ascii="Montserrat" w:hAnsi="Montserrat"/>
          <w:color w:val="0F4C81"/>
        </w:rPr>
        <w:t xml:space="preserve">Gerechten </w:t>
      </w:r>
      <w:r w:rsidR="00337C6B" w:rsidRPr="004F727E">
        <w:rPr>
          <w:rStyle w:val="adminTekstChar"/>
          <w:rFonts w:ascii="Montserrat" w:hAnsi="Montserrat"/>
          <w:color w:val="0F4C81"/>
        </w:rPr>
        <w:t xml:space="preserve">en drank serveren </w:t>
      </w:r>
    </w:p>
    <w:p w14:paraId="6A2E443F" w14:textId="2E15722E" w:rsidR="007C1B9D" w:rsidRPr="004F727E" w:rsidRDefault="004F727E" w:rsidP="007C1B9D">
      <w:pPr>
        <w:tabs>
          <w:tab w:val="left" w:pos="7088"/>
          <w:tab w:val="left" w:pos="8364"/>
        </w:tabs>
        <w:spacing w:before="240"/>
        <w:rPr>
          <w:rFonts w:ascii="Montserrat" w:hAnsi="Montserrat"/>
          <w:color w:val="0F4C81"/>
        </w:rPr>
      </w:pPr>
      <w:r w:rsidRPr="004F727E">
        <w:rPr>
          <w:rStyle w:val="adminTekstVetChar"/>
          <w:rFonts w:ascii="Montserrat" w:hAnsi="Montserrat"/>
          <w:color w:val="0F4C81"/>
        </w:rPr>
        <w:t>Order Picker</w:t>
      </w:r>
      <w:r w:rsidR="007C1B9D" w:rsidRPr="004F727E">
        <w:rPr>
          <w:rStyle w:val="adminTekstVetChar"/>
          <w:rFonts w:ascii="Montserrat" w:hAnsi="Montserrat"/>
          <w:color w:val="0F4C81"/>
        </w:rPr>
        <w:t xml:space="preserve"> ETP (Jobstudent)</w:t>
      </w:r>
      <w:r w:rsidR="007C1B9D" w:rsidRPr="004F727E">
        <w:rPr>
          <w:rFonts w:ascii="Montserrat" w:hAnsi="Montserrat"/>
          <w:b/>
          <w:color w:val="0F4C81"/>
        </w:rPr>
        <w:t xml:space="preserve"> </w:t>
      </w:r>
      <w:r w:rsidR="007C1B9D" w:rsidRPr="004F727E">
        <w:rPr>
          <w:rFonts w:ascii="Montserrat" w:hAnsi="Montserrat"/>
          <w:color w:val="0F4C81"/>
        </w:rPr>
        <w:t xml:space="preserve">– </w:t>
      </w:r>
      <w:r w:rsidR="009E30EC" w:rsidRPr="004F727E">
        <w:rPr>
          <w:rStyle w:val="adminTekstChar"/>
          <w:rFonts w:ascii="Montserrat" w:hAnsi="Montserrat"/>
          <w:color w:val="0F4C81"/>
        </w:rPr>
        <w:t>Katoen Natie</w:t>
      </w:r>
      <w:r w:rsidR="007C1B9D" w:rsidRPr="004F727E">
        <w:rPr>
          <w:rFonts w:ascii="Montserrat" w:hAnsi="Montserrat"/>
          <w:color w:val="0F4C81"/>
        </w:rPr>
        <w:t xml:space="preserve"> </w:t>
      </w:r>
      <w:r w:rsidR="007C1B9D" w:rsidRPr="004F727E">
        <w:rPr>
          <w:rFonts w:ascii="Montserrat" w:hAnsi="Montserrat"/>
          <w:color w:val="0F4C81"/>
        </w:rPr>
        <w:sym w:font="Wingdings" w:char="F09E"/>
      </w:r>
      <w:r w:rsidR="007C1B9D" w:rsidRPr="004F727E">
        <w:rPr>
          <w:rFonts w:ascii="Montserrat" w:hAnsi="Montserrat"/>
          <w:color w:val="0F4C81"/>
        </w:rPr>
        <w:t xml:space="preserve"> </w:t>
      </w:r>
      <w:proofErr w:type="spellStart"/>
      <w:r w:rsidR="009E30EC" w:rsidRPr="004F727E">
        <w:rPr>
          <w:rStyle w:val="adminTekstChar"/>
          <w:rFonts w:ascii="Montserrat" w:hAnsi="Montserrat"/>
          <w:color w:val="0F4C81"/>
        </w:rPr>
        <w:t>Kallo</w:t>
      </w:r>
      <w:proofErr w:type="spellEnd"/>
      <w:r w:rsidR="007C1B9D" w:rsidRPr="004F727E">
        <w:rPr>
          <w:rFonts w:ascii="Montserrat" w:hAnsi="Montserrat"/>
          <w:color w:val="0F4C81"/>
        </w:rPr>
        <w:tab/>
      </w:r>
      <w:r w:rsidR="00337C6B" w:rsidRPr="004F727E">
        <w:rPr>
          <w:rFonts w:ascii="Montserrat" w:hAnsi="Montserrat"/>
          <w:color w:val="0F4C81"/>
        </w:rPr>
        <w:t>10</w:t>
      </w:r>
      <w:r w:rsidR="007C1B9D" w:rsidRPr="004F727E">
        <w:rPr>
          <w:rFonts w:ascii="Montserrat" w:hAnsi="Montserrat"/>
          <w:color w:val="0F4C81"/>
        </w:rPr>
        <w:t>/</w:t>
      </w:r>
      <w:r w:rsidR="00337C6B" w:rsidRPr="004F727E">
        <w:rPr>
          <w:rFonts w:ascii="Montserrat" w:hAnsi="Montserrat"/>
          <w:color w:val="0F4C81"/>
        </w:rPr>
        <w:t>2020</w:t>
      </w:r>
      <w:r w:rsidR="007C1B9D" w:rsidRPr="004F727E">
        <w:rPr>
          <w:rFonts w:ascii="Montserrat" w:hAnsi="Montserrat"/>
          <w:color w:val="0F4C81"/>
        </w:rPr>
        <w:t xml:space="preserve"> – </w:t>
      </w:r>
      <w:r w:rsidR="00337C6B" w:rsidRPr="004F727E">
        <w:rPr>
          <w:rFonts w:ascii="Montserrat" w:hAnsi="Montserrat"/>
          <w:color w:val="0F4C81"/>
        </w:rPr>
        <w:t>03</w:t>
      </w:r>
      <w:r w:rsidR="007C1B9D" w:rsidRPr="004F727E">
        <w:rPr>
          <w:rFonts w:ascii="Montserrat" w:hAnsi="Montserrat"/>
          <w:color w:val="0F4C81"/>
        </w:rPr>
        <w:t>/</w:t>
      </w:r>
      <w:r w:rsidR="00337C6B" w:rsidRPr="004F727E">
        <w:rPr>
          <w:rFonts w:ascii="Montserrat" w:hAnsi="Montserrat"/>
          <w:color w:val="0F4C81"/>
        </w:rPr>
        <w:t>2023</w:t>
      </w:r>
    </w:p>
    <w:p w14:paraId="0BFD071F" w14:textId="77387A21" w:rsidR="007C1B9D" w:rsidRPr="004F727E" w:rsidRDefault="00337C6B" w:rsidP="007C1B9D">
      <w:pPr>
        <w:pStyle w:val="Lijstalinea"/>
        <w:numPr>
          <w:ilvl w:val="0"/>
          <w:numId w:val="5"/>
        </w:numPr>
        <w:rPr>
          <w:rFonts w:ascii="Montserrat" w:hAnsi="Montserrat"/>
          <w:color w:val="0F4C81"/>
        </w:rPr>
      </w:pPr>
      <w:r w:rsidRPr="004F727E">
        <w:rPr>
          <w:rStyle w:val="adminTekstChar"/>
          <w:rFonts w:ascii="Montserrat" w:hAnsi="Montserrat"/>
          <w:color w:val="0F4C81"/>
        </w:rPr>
        <w:t xml:space="preserve">Order </w:t>
      </w:r>
      <w:proofErr w:type="spellStart"/>
      <w:r w:rsidRPr="004F727E">
        <w:rPr>
          <w:rStyle w:val="adminTekstChar"/>
          <w:rFonts w:ascii="Montserrat" w:hAnsi="Montserrat"/>
          <w:color w:val="0F4C81"/>
        </w:rPr>
        <w:t>picking</w:t>
      </w:r>
      <w:proofErr w:type="spellEnd"/>
      <w:r w:rsidRPr="004F727E">
        <w:rPr>
          <w:rStyle w:val="adminTekstChar"/>
          <w:rFonts w:ascii="Montserrat" w:hAnsi="Montserrat"/>
          <w:color w:val="0F4C81"/>
        </w:rPr>
        <w:t xml:space="preserve"> met een Electrische Transpalet </w:t>
      </w:r>
    </w:p>
    <w:p w14:paraId="479CFE85" w14:textId="1CD73B5A" w:rsidR="007C1B9D" w:rsidRPr="004F727E" w:rsidRDefault="007C1B9D" w:rsidP="007C1B9D">
      <w:pPr>
        <w:tabs>
          <w:tab w:val="left" w:pos="7088"/>
          <w:tab w:val="left" w:pos="8364"/>
        </w:tabs>
        <w:spacing w:before="240"/>
        <w:rPr>
          <w:rFonts w:ascii="Montserrat" w:hAnsi="Montserrat"/>
          <w:color w:val="0F4C81"/>
        </w:rPr>
      </w:pPr>
      <w:r w:rsidRPr="004F727E">
        <w:rPr>
          <w:rStyle w:val="adminTekstVetChar"/>
          <w:rFonts w:ascii="Montserrat" w:hAnsi="Montserrat"/>
          <w:color w:val="0F4C81"/>
        </w:rPr>
        <w:t>Fietskoerier</w:t>
      </w:r>
      <w:r w:rsidRPr="004F727E">
        <w:rPr>
          <w:rFonts w:ascii="Montserrat" w:hAnsi="Montserrat"/>
          <w:b/>
          <w:color w:val="0F4C81"/>
        </w:rPr>
        <w:t xml:space="preserve"> </w:t>
      </w:r>
      <w:r w:rsidRPr="004F727E">
        <w:rPr>
          <w:rFonts w:ascii="Montserrat" w:hAnsi="Montserrat"/>
          <w:color w:val="0F4C81"/>
        </w:rPr>
        <w:t xml:space="preserve">– </w:t>
      </w:r>
      <w:r w:rsidR="001B1CA1" w:rsidRPr="004F727E">
        <w:rPr>
          <w:rStyle w:val="adminTekstChar"/>
          <w:rFonts w:ascii="Montserrat" w:hAnsi="Montserrat"/>
          <w:color w:val="0F4C81"/>
        </w:rPr>
        <w:t xml:space="preserve">Uber </w:t>
      </w:r>
      <w:proofErr w:type="spellStart"/>
      <w:r w:rsidR="001B1CA1" w:rsidRPr="004F727E">
        <w:rPr>
          <w:rStyle w:val="adminTekstChar"/>
          <w:rFonts w:ascii="Montserrat" w:hAnsi="Montserrat"/>
          <w:color w:val="0F4C81"/>
        </w:rPr>
        <w:t>Eats</w:t>
      </w:r>
      <w:proofErr w:type="spellEnd"/>
      <w:r w:rsidRPr="004F727E">
        <w:rPr>
          <w:rFonts w:ascii="Montserrat" w:hAnsi="Montserrat"/>
          <w:color w:val="0F4C81"/>
        </w:rPr>
        <w:t xml:space="preserve"> </w:t>
      </w:r>
      <w:r w:rsidRPr="004F727E">
        <w:rPr>
          <w:rFonts w:ascii="Montserrat" w:hAnsi="Montserrat"/>
          <w:color w:val="0F4C81"/>
        </w:rPr>
        <w:sym w:font="Wingdings" w:char="F09E"/>
      </w:r>
      <w:r w:rsidRPr="004F727E">
        <w:rPr>
          <w:rFonts w:ascii="Montserrat" w:hAnsi="Montserrat"/>
          <w:color w:val="0F4C81"/>
        </w:rPr>
        <w:t xml:space="preserve"> </w:t>
      </w:r>
      <w:r w:rsidR="001B1CA1" w:rsidRPr="004F727E">
        <w:rPr>
          <w:rStyle w:val="adminTekstChar"/>
          <w:rFonts w:ascii="Montserrat" w:hAnsi="Montserrat"/>
          <w:color w:val="0F4C81"/>
        </w:rPr>
        <w:t>Antwerpen</w:t>
      </w:r>
      <w:r w:rsidRPr="004F727E">
        <w:rPr>
          <w:rFonts w:ascii="Montserrat" w:hAnsi="Montserrat"/>
          <w:color w:val="0F4C81"/>
        </w:rPr>
        <w:tab/>
      </w:r>
      <w:r w:rsidR="00337C6B" w:rsidRPr="004F727E">
        <w:rPr>
          <w:rFonts w:ascii="Montserrat" w:hAnsi="Montserrat"/>
          <w:color w:val="0F4C81"/>
        </w:rPr>
        <w:t>02</w:t>
      </w:r>
      <w:r w:rsidRPr="004F727E">
        <w:rPr>
          <w:rFonts w:ascii="Montserrat" w:hAnsi="Montserrat"/>
          <w:color w:val="0F4C81"/>
        </w:rPr>
        <w:t>/</w:t>
      </w:r>
      <w:r w:rsidR="00337C6B" w:rsidRPr="004F727E">
        <w:rPr>
          <w:rFonts w:ascii="Montserrat" w:hAnsi="Montserrat"/>
          <w:color w:val="0F4C81"/>
        </w:rPr>
        <w:t>2020</w:t>
      </w:r>
      <w:r w:rsidRPr="004F727E">
        <w:rPr>
          <w:rFonts w:ascii="Montserrat" w:hAnsi="Montserrat"/>
          <w:color w:val="0F4C81"/>
        </w:rPr>
        <w:t xml:space="preserve"> – </w:t>
      </w:r>
      <w:r w:rsidR="00337C6B" w:rsidRPr="004F727E">
        <w:rPr>
          <w:rFonts w:ascii="Montserrat" w:hAnsi="Montserrat"/>
          <w:color w:val="0F4C81"/>
        </w:rPr>
        <w:t>11</w:t>
      </w:r>
      <w:r w:rsidRPr="004F727E">
        <w:rPr>
          <w:rFonts w:ascii="Montserrat" w:hAnsi="Montserrat"/>
          <w:color w:val="0F4C81"/>
        </w:rPr>
        <w:t>/</w:t>
      </w:r>
      <w:r w:rsidR="00337C6B" w:rsidRPr="004F727E">
        <w:rPr>
          <w:rFonts w:ascii="Montserrat" w:hAnsi="Montserrat"/>
          <w:color w:val="0F4C81"/>
        </w:rPr>
        <w:t>2021</w:t>
      </w:r>
    </w:p>
    <w:p w14:paraId="34180568" w14:textId="05341C5F" w:rsidR="007C1B9D" w:rsidRPr="004F727E" w:rsidRDefault="00337C6B" w:rsidP="004F727E">
      <w:pPr>
        <w:pStyle w:val="Lijstalinea"/>
        <w:numPr>
          <w:ilvl w:val="0"/>
          <w:numId w:val="5"/>
        </w:numPr>
        <w:rPr>
          <w:rStyle w:val="adminTekstVetChar"/>
          <w:rFonts w:ascii="Montserrat" w:hAnsi="Montserrat"/>
          <w:b w:val="0"/>
          <w:color w:val="0F4C81"/>
        </w:rPr>
      </w:pPr>
      <w:r w:rsidRPr="004F727E">
        <w:rPr>
          <w:rStyle w:val="adminTekstChar"/>
          <w:rFonts w:ascii="Montserrat" w:hAnsi="Montserrat"/>
          <w:color w:val="0F4C81"/>
        </w:rPr>
        <w:t xml:space="preserve">Leveren van gerechten </w:t>
      </w:r>
    </w:p>
    <w:p w14:paraId="4BD1855D" w14:textId="77777777" w:rsidR="00AA30CA" w:rsidRPr="004F727E" w:rsidRDefault="00AA30CA" w:rsidP="00AA30CA">
      <w:pPr>
        <w:pStyle w:val="adminTitel"/>
        <w:rPr>
          <w:rFonts w:ascii="Montserrat" w:hAnsi="Montserrat"/>
          <w:color w:val="0F4C81"/>
          <w:sz w:val="22"/>
          <w:szCs w:val="22"/>
        </w:rPr>
      </w:pPr>
      <w:r w:rsidRPr="004F727E">
        <w:rPr>
          <w:rFonts w:ascii="Montserrat" w:hAnsi="Montserrat"/>
          <w:color w:val="0F4C81"/>
          <w:sz w:val="22"/>
          <w:szCs w:val="22"/>
        </w:rPr>
        <w:t>Studies en opleiding</w:t>
      </w:r>
    </w:p>
    <w:p w14:paraId="3FF61AB3" w14:textId="77777777" w:rsidR="00AA30CA" w:rsidRPr="004F727E" w:rsidRDefault="00AA30CA" w:rsidP="00AA30CA">
      <w:pPr>
        <w:rPr>
          <w:rFonts w:ascii="Montserrat" w:hAnsi="Montserrat"/>
          <w:color w:val="0F4C81"/>
        </w:rPr>
      </w:pPr>
      <w:r w:rsidRPr="004F727E">
        <w:rPr>
          <w:rFonts w:ascii="Montserrat" w:hAnsi="Montserrat"/>
          <w:color w:val="0F4C81"/>
        </w:rPr>
        <w:tab/>
      </w:r>
      <w:r w:rsidRPr="004F727E">
        <w:rPr>
          <w:rFonts w:ascii="Montserrat" w:hAnsi="Montserrat"/>
          <w:color w:val="0F4C81"/>
        </w:rPr>
        <w:tab/>
      </w:r>
    </w:p>
    <w:p w14:paraId="5F6B1DAA" w14:textId="1E7157B5" w:rsidR="00AA30CA" w:rsidRPr="004F727E" w:rsidRDefault="0000619E" w:rsidP="00AA30CA">
      <w:pPr>
        <w:tabs>
          <w:tab w:val="right" w:pos="9923"/>
        </w:tabs>
        <w:rPr>
          <w:rFonts w:ascii="Montserrat" w:hAnsi="Montserrat"/>
          <w:color w:val="0F4C81"/>
        </w:rPr>
      </w:pPr>
      <w:r w:rsidRPr="004F727E">
        <w:rPr>
          <w:rStyle w:val="adminTekstChar"/>
          <w:rFonts w:ascii="Montserrat" w:hAnsi="Montserrat"/>
          <w:b/>
          <w:bCs/>
          <w:color w:val="0F4C81"/>
        </w:rPr>
        <w:t>Graduaat Programmeren</w:t>
      </w:r>
      <w:r w:rsidR="00AA30CA" w:rsidRPr="004F727E">
        <w:rPr>
          <w:rFonts w:ascii="Montserrat" w:hAnsi="Montserrat"/>
          <w:color w:val="0F4C81"/>
        </w:rPr>
        <w:t xml:space="preserve"> </w:t>
      </w:r>
      <w:r w:rsidR="0092214C" w:rsidRPr="004F727E">
        <w:rPr>
          <w:rFonts w:ascii="Montserrat" w:hAnsi="Montserrat"/>
          <w:color w:val="0F4C81"/>
        </w:rPr>
        <w:t>–</w:t>
      </w:r>
      <w:r w:rsidR="00AA30CA" w:rsidRPr="004F727E">
        <w:rPr>
          <w:rFonts w:ascii="Montserrat" w:hAnsi="Montserrat"/>
          <w:color w:val="0F4C81"/>
        </w:rPr>
        <w:t xml:space="preserve"> </w:t>
      </w:r>
      <w:r w:rsidRPr="004F727E">
        <w:rPr>
          <w:rStyle w:val="adminTekstChar"/>
          <w:rFonts w:ascii="Montserrat" w:hAnsi="Montserrat"/>
          <w:color w:val="0F4C81"/>
        </w:rPr>
        <w:t>AP Hogeschool</w:t>
      </w:r>
      <w:r w:rsidR="00AA30CA" w:rsidRPr="004F727E">
        <w:rPr>
          <w:rFonts w:ascii="Montserrat" w:hAnsi="Montserrat"/>
          <w:color w:val="0F4C81"/>
        </w:rPr>
        <w:t xml:space="preserve"> </w:t>
      </w:r>
      <w:r w:rsidR="00AA30CA" w:rsidRPr="004F727E">
        <w:rPr>
          <w:rFonts w:ascii="Montserrat" w:hAnsi="Montserrat"/>
          <w:color w:val="0F4C81"/>
        </w:rPr>
        <w:tab/>
      </w:r>
      <w:r w:rsidRPr="004F727E">
        <w:rPr>
          <w:rStyle w:val="adminTekstChar"/>
          <w:rFonts w:ascii="Montserrat" w:hAnsi="Montserrat"/>
          <w:color w:val="0F4C81"/>
        </w:rPr>
        <w:t>2020</w:t>
      </w:r>
      <w:r w:rsidR="00AA30CA" w:rsidRPr="004F727E">
        <w:rPr>
          <w:rFonts w:ascii="Montserrat" w:hAnsi="Montserrat"/>
          <w:color w:val="0F4C81"/>
        </w:rPr>
        <w:t xml:space="preserve"> - </w:t>
      </w:r>
      <w:r w:rsidR="00D437BD" w:rsidRPr="004F727E">
        <w:rPr>
          <w:rStyle w:val="adminTekstChar"/>
          <w:rFonts w:ascii="Montserrat" w:hAnsi="Montserrat"/>
          <w:color w:val="0F4C81"/>
        </w:rPr>
        <w:t>nu</w:t>
      </w:r>
    </w:p>
    <w:p w14:paraId="2B5DFE64" w14:textId="40566FCC" w:rsidR="00AA30CA" w:rsidRPr="004F727E" w:rsidRDefault="0000619E" w:rsidP="00AA30CA">
      <w:pPr>
        <w:tabs>
          <w:tab w:val="right" w:pos="9923"/>
        </w:tabs>
        <w:rPr>
          <w:rFonts w:ascii="Montserrat" w:hAnsi="Montserrat"/>
          <w:color w:val="0F4C81"/>
        </w:rPr>
      </w:pPr>
      <w:r w:rsidRPr="004F727E">
        <w:rPr>
          <w:rStyle w:val="adminTekstChar"/>
          <w:rFonts w:ascii="Montserrat" w:hAnsi="Montserrat"/>
          <w:b/>
          <w:bCs/>
          <w:color w:val="0F4C81"/>
        </w:rPr>
        <w:t>Nederlands NT2 Richtgraad 3 en 4</w:t>
      </w:r>
      <w:r w:rsidR="00AA30CA" w:rsidRPr="004F727E">
        <w:rPr>
          <w:rFonts w:ascii="Montserrat" w:hAnsi="Montserrat"/>
          <w:color w:val="0F4C81"/>
        </w:rPr>
        <w:t xml:space="preserve"> </w:t>
      </w:r>
      <w:r w:rsidR="0092214C" w:rsidRPr="004F727E">
        <w:rPr>
          <w:rFonts w:ascii="Montserrat" w:hAnsi="Montserrat"/>
          <w:color w:val="0F4C81"/>
        </w:rPr>
        <w:t>–</w:t>
      </w:r>
      <w:r w:rsidR="00AA30CA" w:rsidRPr="004F727E">
        <w:rPr>
          <w:rFonts w:ascii="Montserrat" w:hAnsi="Montserrat"/>
          <w:color w:val="0F4C81"/>
        </w:rPr>
        <w:t xml:space="preserve"> </w:t>
      </w:r>
      <w:proofErr w:type="spellStart"/>
      <w:r w:rsidRPr="004F727E">
        <w:rPr>
          <w:rStyle w:val="adminTekstChar"/>
          <w:rFonts w:ascii="Montserrat" w:hAnsi="Montserrat"/>
          <w:color w:val="0F4C81"/>
        </w:rPr>
        <w:t>Encora</w:t>
      </w:r>
      <w:proofErr w:type="spellEnd"/>
      <w:r w:rsidR="00AA30CA" w:rsidRPr="004F727E">
        <w:rPr>
          <w:rFonts w:ascii="Montserrat" w:hAnsi="Montserrat"/>
          <w:color w:val="0F4C81"/>
        </w:rPr>
        <w:t xml:space="preserve"> </w:t>
      </w:r>
      <w:r w:rsidR="00AA30CA" w:rsidRPr="004F727E">
        <w:rPr>
          <w:rFonts w:ascii="Montserrat" w:hAnsi="Montserrat"/>
          <w:color w:val="0F4C81"/>
        </w:rPr>
        <w:tab/>
      </w:r>
      <w:r w:rsidRPr="004F727E">
        <w:rPr>
          <w:rStyle w:val="adminTekstChar"/>
          <w:rFonts w:ascii="Montserrat" w:hAnsi="Montserrat"/>
          <w:color w:val="0F4C81"/>
        </w:rPr>
        <w:t>2019</w:t>
      </w:r>
      <w:r w:rsidR="00AA30CA" w:rsidRPr="004F727E">
        <w:rPr>
          <w:rFonts w:ascii="Montserrat" w:hAnsi="Montserrat"/>
          <w:color w:val="0F4C81"/>
        </w:rPr>
        <w:t xml:space="preserve"> - </w:t>
      </w:r>
      <w:r w:rsidRPr="004F727E">
        <w:rPr>
          <w:rStyle w:val="adminTekstChar"/>
          <w:rFonts w:ascii="Montserrat" w:hAnsi="Montserrat"/>
          <w:color w:val="0F4C81"/>
        </w:rPr>
        <w:t>2020</w:t>
      </w:r>
    </w:p>
    <w:p w14:paraId="4FF510ED" w14:textId="2B43B588" w:rsidR="00AA30CA" w:rsidRPr="004F727E" w:rsidRDefault="0000619E" w:rsidP="00AA30CA">
      <w:pPr>
        <w:tabs>
          <w:tab w:val="right" w:pos="9923"/>
        </w:tabs>
        <w:rPr>
          <w:rStyle w:val="adminTekstChar"/>
          <w:rFonts w:ascii="Montserrat" w:hAnsi="Montserrat"/>
          <w:color w:val="0F4C81"/>
        </w:rPr>
      </w:pPr>
      <w:r w:rsidRPr="004F727E">
        <w:rPr>
          <w:rStyle w:val="adminTekstChar"/>
          <w:rFonts w:ascii="Montserrat" w:hAnsi="Montserrat"/>
          <w:b/>
          <w:bCs/>
          <w:color w:val="0F4C81"/>
        </w:rPr>
        <w:t>Nederlands 2.1 en 2.2</w:t>
      </w:r>
      <w:r w:rsidR="00AA30CA" w:rsidRPr="004F727E">
        <w:rPr>
          <w:rFonts w:ascii="Montserrat" w:hAnsi="Montserrat"/>
          <w:color w:val="0F4C81"/>
        </w:rPr>
        <w:t xml:space="preserve"> </w:t>
      </w:r>
      <w:r w:rsidR="0092214C" w:rsidRPr="004F727E">
        <w:rPr>
          <w:rFonts w:ascii="Montserrat" w:hAnsi="Montserrat"/>
          <w:color w:val="0F4C81"/>
        </w:rPr>
        <w:t>–</w:t>
      </w:r>
      <w:r w:rsidR="00AA30CA" w:rsidRPr="004F727E">
        <w:rPr>
          <w:rFonts w:ascii="Montserrat" w:hAnsi="Montserrat"/>
          <w:color w:val="0F4C81"/>
        </w:rPr>
        <w:t xml:space="preserve"> </w:t>
      </w:r>
      <w:proofErr w:type="spellStart"/>
      <w:r w:rsidRPr="004F727E">
        <w:rPr>
          <w:rStyle w:val="adminTekstChar"/>
          <w:rFonts w:ascii="Montserrat" w:hAnsi="Montserrat"/>
          <w:color w:val="0F4C81"/>
        </w:rPr>
        <w:t>Linguapolis</w:t>
      </w:r>
      <w:proofErr w:type="spellEnd"/>
      <w:r w:rsidR="00AA30CA" w:rsidRPr="004F727E">
        <w:rPr>
          <w:rFonts w:ascii="Montserrat" w:hAnsi="Montserrat"/>
          <w:color w:val="0F4C81"/>
        </w:rPr>
        <w:t xml:space="preserve"> </w:t>
      </w:r>
      <w:r w:rsidR="00AA30CA" w:rsidRPr="004F727E">
        <w:rPr>
          <w:rFonts w:ascii="Montserrat" w:hAnsi="Montserrat"/>
          <w:color w:val="0F4C81"/>
        </w:rPr>
        <w:tab/>
      </w:r>
      <w:r w:rsidRPr="004F727E">
        <w:rPr>
          <w:rStyle w:val="adminTekstChar"/>
          <w:rFonts w:ascii="Montserrat" w:hAnsi="Montserrat"/>
          <w:color w:val="0F4C81"/>
        </w:rPr>
        <w:t>2019</w:t>
      </w:r>
      <w:r w:rsidR="00AA30CA" w:rsidRPr="004F727E">
        <w:rPr>
          <w:rFonts w:ascii="Montserrat" w:hAnsi="Montserrat"/>
          <w:color w:val="0F4C81"/>
        </w:rPr>
        <w:t xml:space="preserve"> </w:t>
      </w:r>
      <w:r w:rsidRPr="004F727E">
        <w:rPr>
          <w:rFonts w:ascii="Montserrat" w:hAnsi="Montserrat"/>
          <w:color w:val="0F4C81"/>
        </w:rPr>
        <w:t>-</w:t>
      </w:r>
      <w:r w:rsidR="00AA30CA" w:rsidRPr="004F727E">
        <w:rPr>
          <w:rFonts w:ascii="Montserrat" w:hAnsi="Montserrat"/>
          <w:color w:val="0F4C81"/>
        </w:rPr>
        <w:t xml:space="preserve"> </w:t>
      </w:r>
      <w:r w:rsidRPr="004F727E">
        <w:rPr>
          <w:rStyle w:val="adminTekstChar"/>
          <w:rFonts w:ascii="Montserrat" w:hAnsi="Montserrat"/>
          <w:color w:val="0F4C81"/>
        </w:rPr>
        <w:t>2020</w:t>
      </w:r>
    </w:p>
    <w:p w14:paraId="7713491B" w14:textId="51AE0E0F" w:rsidR="0000619E" w:rsidRPr="004F727E" w:rsidRDefault="0000619E" w:rsidP="0000619E">
      <w:pPr>
        <w:tabs>
          <w:tab w:val="right" w:pos="9923"/>
        </w:tabs>
        <w:rPr>
          <w:rFonts w:ascii="Montserrat" w:hAnsi="Montserrat"/>
          <w:color w:val="0F4C81"/>
        </w:rPr>
      </w:pPr>
      <w:r w:rsidRPr="004F727E">
        <w:rPr>
          <w:rStyle w:val="adminTekstChar"/>
          <w:rFonts w:ascii="Montserrat" w:hAnsi="Montserrat"/>
          <w:b/>
          <w:bCs/>
          <w:color w:val="0F4C81"/>
        </w:rPr>
        <w:t>Nederlands 1.1 en 1.2</w:t>
      </w:r>
      <w:r w:rsidRPr="004F727E">
        <w:rPr>
          <w:rFonts w:ascii="Montserrat" w:hAnsi="Montserrat"/>
          <w:color w:val="0F4C81"/>
        </w:rPr>
        <w:t xml:space="preserve"> – </w:t>
      </w:r>
      <w:r w:rsidRPr="004F727E">
        <w:rPr>
          <w:rStyle w:val="adminTekstChar"/>
          <w:rFonts w:ascii="Montserrat" w:hAnsi="Montserrat"/>
          <w:color w:val="0F4C81"/>
        </w:rPr>
        <w:t>Stedelijk Lyceum Offerande Okan</w:t>
      </w:r>
      <w:r w:rsidRPr="004F727E">
        <w:rPr>
          <w:rFonts w:ascii="Montserrat" w:hAnsi="Montserrat"/>
          <w:color w:val="0F4C81"/>
        </w:rPr>
        <w:tab/>
      </w:r>
      <w:r w:rsidRPr="004F727E">
        <w:rPr>
          <w:rStyle w:val="adminTekstChar"/>
          <w:rFonts w:ascii="Montserrat" w:hAnsi="Montserrat"/>
          <w:color w:val="0F4C81"/>
        </w:rPr>
        <w:t>2019</w:t>
      </w:r>
      <w:r w:rsidRPr="004F727E">
        <w:rPr>
          <w:rFonts w:ascii="Montserrat" w:hAnsi="Montserrat"/>
          <w:color w:val="0F4C81"/>
        </w:rPr>
        <w:t xml:space="preserve"> - </w:t>
      </w:r>
      <w:r w:rsidRPr="004F727E">
        <w:rPr>
          <w:rStyle w:val="adminTekstChar"/>
          <w:rFonts w:ascii="Montserrat" w:hAnsi="Montserrat"/>
          <w:color w:val="0F4C81"/>
        </w:rPr>
        <w:t>2020</w:t>
      </w:r>
    </w:p>
    <w:p w14:paraId="1F49397C" w14:textId="77777777" w:rsidR="0000619E" w:rsidRPr="004F727E" w:rsidRDefault="0000619E" w:rsidP="00AA30CA">
      <w:pPr>
        <w:tabs>
          <w:tab w:val="right" w:pos="9923"/>
        </w:tabs>
        <w:rPr>
          <w:rFonts w:ascii="Montserrat" w:hAnsi="Montserrat"/>
          <w:color w:val="0F4C81"/>
        </w:rPr>
      </w:pPr>
    </w:p>
    <w:p w14:paraId="079742B2" w14:textId="77777777" w:rsidR="00B2416E" w:rsidRPr="004F727E" w:rsidRDefault="00B2416E" w:rsidP="00B639B0">
      <w:pPr>
        <w:pStyle w:val="adminTitel"/>
        <w:rPr>
          <w:rFonts w:ascii="Montserrat" w:hAnsi="Montserrat"/>
          <w:color w:val="0F4C81"/>
          <w:sz w:val="22"/>
          <w:szCs w:val="22"/>
        </w:rPr>
      </w:pPr>
      <w:r w:rsidRPr="004F727E">
        <w:rPr>
          <w:rFonts w:ascii="Montserrat" w:hAnsi="Montserrat"/>
          <w:color w:val="0F4C81"/>
          <w:sz w:val="22"/>
          <w:szCs w:val="22"/>
        </w:rPr>
        <w:t>Persoonlijke vaardigheden</w:t>
      </w:r>
    </w:p>
    <w:p w14:paraId="50E65E09" w14:textId="00826788" w:rsidR="00B2416E" w:rsidRPr="004F727E" w:rsidRDefault="00B2416E" w:rsidP="0001291E">
      <w:pPr>
        <w:spacing w:before="240"/>
        <w:ind w:left="2127" w:hanging="2127"/>
        <w:rPr>
          <w:rFonts w:ascii="Montserrat" w:hAnsi="Montserrat"/>
          <w:color w:val="0F4C81"/>
        </w:rPr>
      </w:pPr>
      <w:r w:rsidRPr="004F727E">
        <w:rPr>
          <w:rFonts w:ascii="Montserrat" w:hAnsi="Montserrat"/>
          <w:color w:val="0F4C81"/>
        </w:rPr>
        <w:sym w:font="Wingdings" w:char="F0FE"/>
      </w:r>
      <w:r w:rsidRPr="004F727E">
        <w:rPr>
          <w:rFonts w:ascii="Montserrat" w:hAnsi="Montserrat"/>
          <w:color w:val="0F4C81"/>
        </w:rPr>
        <w:t xml:space="preserve"> </w:t>
      </w:r>
      <w:r w:rsidR="00337C6B" w:rsidRPr="004F727E">
        <w:rPr>
          <w:rStyle w:val="adminTekstChar"/>
          <w:rFonts w:ascii="Montserrat" w:hAnsi="Montserrat"/>
          <w:color w:val="0F4C81"/>
        </w:rPr>
        <w:t xml:space="preserve">Leergierig </w:t>
      </w:r>
      <w:r w:rsidR="0001291E" w:rsidRPr="004F727E">
        <w:rPr>
          <w:rFonts w:ascii="Montserrat" w:hAnsi="Montserrat"/>
          <w:color w:val="0F4C81"/>
        </w:rPr>
        <w:tab/>
      </w:r>
      <w:r w:rsidR="00337C6B" w:rsidRPr="004F727E">
        <w:rPr>
          <w:rStyle w:val="adminTekstChar"/>
          <w:rFonts w:ascii="Montserrat" w:hAnsi="Montserrat"/>
          <w:color w:val="0F4C81"/>
        </w:rPr>
        <w:t>ik vind het heel leuk om nieuwe dingen te leren</w:t>
      </w:r>
      <w:r w:rsidR="00EA1C26" w:rsidRPr="004F727E">
        <w:rPr>
          <w:rStyle w:val="adminTekstChar"/>
          <w:rFonts w:ascii="Montserrat" w:hAnsi="Montserrat"/>
          <w:color w:val="0F4C81"/>
        </w:rPr>
        <w:t>.</w:t>
      </w:r>
    </w:p>
    <w:p w14:paraId="30B26207" w14:textId="24C15BA9" w:rsidR="00B2416E" w:rsidRPr="004F727E" w:rsidRDefault="00B2416E" w:rsidP="0001291E">
      <w:pPr>
        <w:ind w:left="2127" w:hanging="2127"/>
        <w:rPr>
          <w:rFonts w:ascii="Montserrat" w:hAnsi="Montserrat"/>
          <w:color w:val="0F4C81"/>
        </w:rPr>
      </w:pPr>
      <w:r w:rsidRPr="004F727E">
        <w:rPr>
          <w:rFonts w:ascii="Montserrat" w:hAnsi="Montserrat"/>
          <w:color w:val="0F4C81"/>
        </w:rPr>
        <w:sym w:font="Wingdings" w:char="F0FE"/>
      </w:r>
      <w:r w:rsidRPr="004F727E">
        <w:rPr>
          <w:rFonts w:ascii="Montserrat" w:hAnsi="Montserrat"/>
          <w:color w:val="0F4C81"/>
        </w:rPr>
        <w:t xml:space="preserve"> </w:t>
      </w:r>
      <w:r w:rsidR="00337C6B" w:rsidRPr="004F727E">
        <w:rPr>
          <w:rFonts w:ascii="Montserrat" w:hAnsi="Montserrat"/>
          <w:color w:val="0F4C81"/>
        </w:rPr>
        <w:t>Flexibel</w:t>
      </w:r>
      <w:r w:rsidR="0001291E" w:rsidRPr="004F727E">
        <w:rPr>
          <w:rFonts w:ascii="Montserrat" w:hAnsi="Montserrat"/>
          <w:color w:val="0F4C81"/>
        </w:rPr>
        <w:tab/>
      </w:r>
      <w:r w:rsidR="002A1E86" w:rsidRPr="004F727E">
        <w:rPr>
          <w:rStyle w:val="adminTekstChar"/>
          <w:rFonts w:ascii="Montserrat" w:hAnsi="Montserrat"/>
          <w:color w:val="0F4C81"/>
        </w:rPr>
        <w:t>Ik kan mij gemakkel</w:t>
      </w:r>
      <w:r w:rsidR="00EA1C26" w:rsidRPr="004F727E">
        <w:rPr>
          <w:rStyle w:val="adminTekstChar"/>
          <w:rFonts w:ascii="Montserrat" w:hAnsi="Montserrat"/>
          <w:color w:val="0F4C81"/>
        </w:rPr>
        <w:t>ijk aanpassen aan verander</w:t>
      </w:r>
      <w:r w:rsidR="009E30EC" w:rsidRPr="004F727E">
        <w:rPr>
          <w:rStyle w:val="adminTekstChar"/>
          <w:rFonts w:ascii="Montserrat" w:hAnsi="Montserrat"/>
          <w:color w:val="0F4C81"/>
        </w:rPr>
        <w:t>en</w:t>
      </w:r>
      <w:r w:rsidR="00EA1C26" w:rsidRPr="004F727E">
        <w:rPr>
          <w:rStyle w:val="adminTekstChar"/>
          <w:rFonts w:ascii="Montserrat" w:hAnsi="Montserrat"/>
          <w:color w:val="0F4C81"/>
        </w:rPr>
        <w:t>de werkwijze</w:t>
      </w:r>
      <w:r w:rsidR="009E30EC" w:rsidRPr="004F727E">
        <w:rPr>
          <w:rStyle w:val="adminTekstChar"/>
          <w:rFonts w:ascii="Montserrat" w:hAnsi="Montserrat"/>
          <w:color w:val="0F4C81"/>
        </w:rPr>
        <w:t>n</w:t>
      </w:r>
      <w:r w:rsidR="00EA1C26" w:rsidRPr="004F727E">
        <w:rPr>
          <w:rStyle w:val="adminTekstChar"/>
          <w:rFonts w:ascii="Montserrat" w:hAnsi="Montserrat"/>
          <w:color w:val="0F4C81"/>
        </w:rPr>
        <w:t xml:space="preserve"> en werktijden.</w:t>
      </w:r>
    </w:p>
    <w:p w14:paraId="46676974" w14:textId="08591509" w:rsidR="00B2416E" w:rsidRPr="004F727E" w:rsidRDefault="00B2416E" w:rsidP="004D5829">
      <w:pPr>
        <w:rPr>
          <w:rFonts w:ascii="Montserrat" w:hAnsi="Montserrat"/>
          <w:color w:val="0F4C81"/>
        </w:rPr>
      </w:pPr>
      <w:r w:rsidRPr="004F727E">
        <w:rPr>
          <w:rFonts w:ascii="Montserrat" w:hAnsi="Montserrat"/>
          <w:color w:val="0F4C81"/>
        </w:rPr>
        <w:sym w:font="Wingdings" w:char="F0FE"/>
      </w:r>
      <w:r w:rsidR="00513945" w:rsidRPr="004F727E">
        <w:rPr>
          <w:rFonts w:ascii="Montserrat" w:hAnsi="Montserrat"/>
          <w:color w:val="0F4C81"/>
        </w:rPr>
        <w:t xml:space="preserve"> </w:t>
      </w:r>
      <w:r w:rsidR="00EA1C26" w:rsidRPr="004F727E">
        <w:rPr>
          <w:rFonts w:ascii="Montserrat" w:hAnsi="Montserrat"/>
          <w:color w:val="0F4C81"/>
        </w:rPr>
        <w:t>Samenwerken</w:t>
      </w:r>
      <w:r w:rsidR="0001291E" w:rsidRPr="004F727E">
        <w:rPr>
          <w:rFonts w:ascii="Montserrat" w:hAnsi="Montserrat"/>
          <w:color w:val="0F4C81"/>
        </w:rPr>
        <w:tab/>
      </w:r>
      <w:r w:rsidR="00EA1C26" w:rsidRPr="004F727E">
        <w:rPr>
          <w:rStyle w:val="adminTekstChar"/>
          <w:rFonts w:ascii="Montserrat" w:hAnsi="Montserrat"/>
          <w:color w:val="0F4C81"/>
        </w:rPr>
        <w:t>Ik ben een teamspeler maar kan ook zelfstandig werken.</w:t>
      </w:r>
    </w:p>
    <w:p w14:paraId="084568DA" w14:textId="3E817B04" w:rsidR="00B2416E" w:rsidRPr="004F727E" w:rsidRDefault="00B2416E" w:rsidP="004D5829">
      <w:pPr>
        <w:rPr>
          <w:rFonts w:ascii="Montserrat" w:hAnsi="Montserrat"/>
          <w:color w:val="0F4C81"/>
        </w:rPr>
      </w:pPr>
      <w:r w:rsidRPr="004F727E">
        <w:rPr>
          <w:rFonts w:ascii="Montserrat" w:hAnsi="Montserrat"/>
          <w:color w:val="0F4C81"/>
        </w:rPr>
        <w:sym w:font="Wingdings" w:char="F0FE"/>
      </w:r>
      <w:r w:rsidR="00DA59B7" w:rsidRPr="004F727E">
        <w:rPr>
          <w:rFonts w:ascii="Montserrat" w:hAnsi="Montserrat"/>
          <w:color w:val="0F4C81"/>
        </w:rPr>
        <w:t xml:space="preserve"> </w:t>
      </w:r>
      <w:r w:rsidR="00EA1C26" w:rsidRPr="004F727E">
        <w:rPr>
          <w:rFonts w:ascii="Montserrat" w:hAnsi="Montserrat"/>
          <w:color w:val="0F4C81"/>
        </w:rPr>
        <w:t xml:space="preserve">Stipt </w:t>
      </w:r>
      <w:r w:rsidR="0001291E" w:rsidRPr="004F727E">
        <w:rPr>
          <w:rFonts w:ascii="Montserrat" w:hAnsi="Montserrat"/>
          <w:color w:val="0F4C81"/>
        </w:rPr>
        <w:tab/>
      </w:r>
      <w:r w:rsidR="00EA1C26" w:rsidRPr="004F727E">
        <w:rPr>
          <w:rStyle w:val="adminTekstChar"/>
          <w:rFonts w:ascii="Montserrat" w:hAnsi="Montserrat"/>
          <w:color w:val="0F4C81"/>
        </w:rPr>
        <w:t>Op tijd komen is zeer belangrijk, ik ben er bewust van.</w:t>
      </w:r>
    </w:p>
    <w:p w14:paraId="0A0D6F79" w14:textId="5B36887D" w:rsidR="0093447F" w:rsidRPr="004F727E" w:rsidRDefault="005A46A3" w:rsidP="00BD766E">
      <w:pPr>
        <w:ind w:left="2124" w:hanging="2124"/>
        <w:rPr>
          <w:rFonts w:ascii="Montserrat" w:hAnsi="Montserrat"/>
          <w:color w:val="0F4C81"/>
        </w:rPr>
      </w:pPr>
      <w:r w:rsidRPr="004F727E">
        <w:rPr>
          <w:rFonts w:ascii="Montserrat" w:hAnsi="Montserrat"/>
          <w:color w:val="0F4C81"/>
        </w:rPr>
        <w:sym w:font="Wingdings" w:char="F0FE"/>
      </w:r>
      <w:r w:rsidR="00135B4E" w:rsidRPr="004F727E">
        <w:rPr>
          <w:rFonts w:ascii="Montserrat" w:hAnsi="Montserrat"/>
          <w:color w:val="0F4C81"/>
        </w:rPr>
        <w:t xml:space="preserve"> </w:t>
      </w:r>
      <w:r w:rsidR="00EA1C26" w:rsidRPr="004F727E">
        <w:rPr>
          <w:rFonts w:ascii="Montserrat" w:hAnsi="Montserrat"/>
          <w:color w:val="0F4C81"/>
        </w:rPr>
        <w:t>Sociaal Vaardig</w:t>
      </w:r>
      <w:r w:rsidR="0001291E" w:rsidRPr="004F727E">
        <w:rPr>
          <w:rFonts w:ascii="Montserrat" w:hAnsi="Montserrat"/>
          <w:color w:val="0F4C81"/>
        </w:rPr>
        <w:tab/>
      </w:r>
      <w:r w:rsidR="009E30EC" w:rsidRPr="004F727E">
        <w:rPr>
          <w:rFonts w:ascii="Montserrat" w:hAnsi="Montserrat"/>
          <w:color w:val="0F4C81"/>
        </w:rPr>
        <w:t>Ik leg makkelijk contact met personen met verschillende achtergronden, interesses en visies.</w:t>
      </w:r>
    </w:p>
    <w:p w14:paraId="407A1DCB" w14:textId="77777777" w:rsidR="00DB6481" w:rsidRPr="004F727E" w:rsidRDefault="00DB6481" w:rsidP="00B639B0">
      <w:pPr>
        <w:pStyle w:val="adminTitel"/>
        <w:rPr>
          <w:rFonts w:ascii="Montserrat" w:hAnsi="Montserrat"/>
          <w:color w:val="0F4C81"/>
          <w:sz w:val="22"/>
          <w:szCs w:val="22"/>
        </w:rPr>
      </w:pPr>
      <w:r w:rsidRPr="004F727E">
        <w:rPr>
          <w:rFonts w:ascii="Montserrat" w:hAnsi="Montserrat"/>
          <w:color w:val="0F4C81"/>
          <w:sz w:val="22"/>
          <w:szCs w:val="22"/>
        </w:rPr>
        <w:t>Talenkennis</w:t>
      </w:r>
    </w:p>
    <w:p w14:paraId="27D5CE5D" w14:textId="17C4A0CF" w:rsidR="00A81A34" w:rsidRPr="004F727E" w:rsidRDefault="0000619E" w:rsidP="00037816">
      <w:pPr>
        <w:spacing w:before="240"/>
        <w:rPr>
          <w:rFonts w:ascii="Montserrat" w:hAnsi="Montserrat"/>
          <w:color w:val="0F4C81"/>
        </w:rPr>
      </w:pPr>
      <w:r w:rsidRPr="004F727E">
        <w:rPr>
          <w:rStyle w:val="adminTekstChar"/>
          <w:rFonts w:ascii="Montserrat" w:hAnsi="Montserrat"/>
          <w:color w:val="0F4C81"/>
        </w:rPr>
        <w:t>Frans</w:t>
      </w:r>
      <w:r w:rsidR="0001291E" w:rsidRPr="004F727E">
        <w:rPr>
          <w:rFonts w:ascii="Montserrat" w:hAnsi="Montserrat"/>
          <w:color w:val="0F4C81"/>
        </w:rPr>
        <w:tab/>
      </w:r>
      <w:r w:rsidR="0081324A" w:rsidRPr="004F727E">
        <w:rPr>
          <w:rStyle w:val="adminTekstChar"/>
          <w:rFonts w:ascii="Montserrat" w:hAnsi="Montserrat"/>
          <w:color w:val="0F4C81"/>
        </w:rPr>
        <w:t>Moedertaal</w:t>
      </w:r>
      <w:r w:rsidR="00451A1A" w:rsidRPr="004F727E">
        <w:rPr>
          <w:rStyle w:val="adminTekstChar"/>
          <w:rFonts w:ascii="Montserrat" w:hAnsi="Montserrat"/>
          <w:color w:val="0F4C81"/>
        </w:rPr>
        <w:t xml:space="preserve"> </w:t>
      </w:r>
    </w:p>
    <w:p w14:paraId="505A828D" w14:textId="23C6DBE2" w:rsidR="00680C1E" w:rsidRPr="004F727E" w:rsidRDefault="0000619E" w:rsidP="004D5829">
      <w:pPr>
        <w:rPr>
          <w:rFonts w:ascii="Montserrat" w:hAnsi="Montserrat"/>
          <w:color w:val="0F4C81"/>
        </w:rPr>
      </w:pPr>
      <w:r w:rsidRPr="004F727E">
        <w:rPr>
          <w:rStyle w:val="adminTekstChar"/>
          <w:rFonts w:ascii="Montserrat" w:hAnsi="Montserrat"/>
          <w:color w:val="0F4C81"/>
        </w:rPr>
        <w:t xml:space="preserve">Nederlands </w:t>
      </w:r>
      <w:r w:rsidR="0001291E" w:rsidRPr="004F727E">
        <w:rPr>
          <w:rFonts w:ascii="Montserrat" w:hAnsi="Montserrat"/>
          <w:color w:val="0F4C81"/>
        </w:rPr>
        <w:tab/>
      </w:r>
      <w:r w:rsidRPr="004F727E">
        <w:rPr>
          <w:rStyle w:val="adminTekstChar"/>
          <w:rFonts w:ascii="Montserrat" w:hAnsi="Montserrat"/>
          <w:color w:val="0F4C81"/>
        </w:rPr>
        <w:t>Goed</w:t>
      </w:r>
      <w:r w:rsidR="0081324A" w:rsidRPr="004F727E">
        <w:rPr>
          <w:rStyle w:val="adminTekstChar"/>
          <w:rFonts w:ascii="Montserrat" w:hAnsi="Montserrat"/>
          <w:color w:val="0F4C81"/>
        </w:rPr>
        <w:t xml:space="preserve">e kennis </w:t>
      </w:r>
      <w:r w:rsidR="009E30EC" w:rsidRPr="004F727E">
        <w:rPr>
          <w:rStyle w:val="adminTekstChar"/>
          <w:rFonts w:ascii="Montserrat" w:hAnsi="Montserrat"/>
          <w:color w:val="0F4C81"/>
        </w:rPr>
        <w:t>(NT2 richtgraad 4)</w:t>
      </w:r>
    </w:p>
    <w:p w14:paraId="6A7C83EB" w14:textId="7CA1B70B" w:rsidR="00680C1E" w:rsidRPr="004F727E" w:rsidRDefault="0000619E" w:rsidP="002A1E86">
      <w:pPr>
        <w:rPr>
          <w:rFonts w:ascii="Montserrat" w:hAnsi="Montserrat"/>
          <w:color w:val="0F4C81"/>
        </w:rPr>
      </w:pPr>
      <w:r w:rsidRPr="004F727E">
        <w:rPr>
          <w:rStyle w:val="adminTekstChar"/>
          <w:rFonts w:ascii="Montserrat" w:hAnsi="Montserrat"/>
          <w:color w:val="0F4C81"/>
        </w:rPr>
        <w:t>Engels</w:t>
      </w:r>
      <w:r w:rsidR="0001291E" w:rsidRPr="004F727E">
        <w:rPr>
          <w:rFonts w:ascii="Montserrat" w:hAnsi="Montserrat"/>
          <w:color w:val="0F4C81"/>
        </w:rPr>
        <w:tab/>
      </w:r>
      <w:r w:rsidRPr="004F727E">
        <w:rPr>
          <w:rStyle w:val="adminTekstChar"/>
          <w:rFonts w:ascii="Montserrat" w:hAnsi="Montserrat"/>
          <w:color w:val="0F4C81"/>
        </w:rPr>
        <w:t>Goed</w:t>
      </w:r>
      <w:r w:rsidR="00745FBA" w:rsidRPr="004F727E">
        <w:rPr>
          <w:rStyle w:val="adminTekstChar"/>
          <w:rFonts w:ascii="Montserrat" w:hAnsi="Montserrat"/>
          <w:color w:val="0F4C81"/>
        </w:rPr>
        <w:t xml:space="preserve">e </w:t>
      </w:r>
      <w:r w:rsidR="0081324A" w:rsidRPr="004F727E">
        <w:rPr>
          <w:rFonts w:ascii="Montserrat" w:hAnsi="Montserrat"/>
          <w:color w:val="0F4C81"/>
        </w:rPr>
        <w:t xml:space="preserve">kennis </w:t>
      </w:r>
    </w:p>
    <w:p w14:paraId="45DDCB0D" w14:textId="5317EAAF" w:rsidR="00B2416E" w:rsidRPr="004F727E" w:rsidRDefault="00337C6B" w:rsidP="00B639B0">
      <w:pPr>
        <w:pStyle w:val="adminTitel"/>
        <w:rPr>
          <w:rFonts w:ascii="Montserrat" w:hAnsi="Montserrat"/>
          <w:color w:val="0F4C81"/>
          <w:sz w:val="22"/>
          <w:szCs w:val="22"/>
        </w:rPr>
      </w:pPr>
      <w:r w:rsidRPr="004F727E">
        <w:rPr>
          <w:rFonts w:ascii="Montserrat" w:hAnsi="Montserrat"/>
          <w:color w:val="0F4C81"/>
          <w:sz w:val="22"/>
          <w:szCs w:val="22"/>
        </w:rPr>
        <w:t>Programmeertalen</w:t>
      </w:r>
    </w:p>
    <w:p w14:paraId="68C39526" w14:textId="54FA6384" w:rsidR="00680C1E" w:rsidRPr="004F727E" w:rsidRDefault="00337C6B" w:rsidP="0001291E">
      <w:pPr>
        <w:spacing w:before="240"/>
        <w:rPr>
          <w:rFonts w:ascii="Montserrat" w:hAnsi="Montserrat"/>
          <w:color w:val="0F4C81"/>
        </w:rPr>
      </w:pPr>
      <w:r w:rsidRPr="004F727E">
        <w:rPr>
          <w:rStyle w:val="adminTekstChar"/>
          <w:rFonts w:ascii="Montserrat" w:hAnsi="Montserrat"/>
          <w:color w:val="0F4C81"/>
        </w:rPr>
        <w:t>HTML</w:t>
      </w:r>
      <w:r w:rsidR="002A1E86" w:rsidRPr="004F727E">
        <w:rPr>
          <w:rStyle w:val="adminTekstChar"/>
          <w:rFonts w:ascii="Montserrat" w:hAnsi="Montserrat"/>
          <w:color w:val="0F4C81"/>
        </w:rPr>
        <w:t xml:space="preserve"> </w:t>
      </w:r>
      <w:r w:rsidR="006D4DCE" w:rsidRPr="004F727E">
        <w:rPr>
          <w:rFonts w:ascii="Montserrat" w:hAnsi="Montserrat"/>
          <w:color w:val="0F4C81"/>
        </w:rPr>
        <w:tab/>
      </w:r>
      <w:r w:rsidR="002A1E86" w:rsidRPr="004F727E">
        <w:rPr>
          <w:rStyle w:val="adminTekstChar"/>
          <w:rFonts w:ascii="Montserrat" w:hAnsi="Montserrat"/>
          <w:color w:val="0F4C81"/>
        </w:rPr>
        <w:t>Zeer Goed</w:t>
      </w:r>
    </w:p>
    <w:p w14:paraId="323DD46F" w14:textId="2BF995CC" w:rsidR="00680C1E" w:rsidRPr="004F727E" w:rsidRDefault="00337C6B" w:rsidP="004D5829">
      <w:pPr>
        <w:rPr>
          <w:rFonts w:ascii="Montserrat" w:hAnsi="Montserrat"/>
          <w:color w:val="0F4C81"/>
        </w:rPr>
      </w:pPr>
      <w:r w:rsidRPr="004F727E">
        <w:rPr>
          <w:rStyle w:val="adminTekstChar"/>
          <w:rFonts w:ascii="Montserrat" w:hAnsi="Montserrat"/>
          <w:color w:val="0F4C81"/>
        </w:rPr>
        <w:t>CSS</w:t>
      </w:r>
      <w:r w:rsidR="006D4DCE" w:rsidRPr="004F727E">
        <w:rPr>
          <w:rFonts w:ascii="Montserrat" w:hAnsi="Montserrat"/>
          <w:color w:val="0F4C81"/>
        </w:rPr>
        <w:tab/>
      </w:r>
      <w:r w:rsidR="002A1E86" w:rsidRPr="004F727E">
        <w:rPr>
          <w:rFonts w:ascii="Montserrat" w:hAnsi="Montserrat"/>
          <w:color w:val="0F4C81"/>
        </w:rPr>
        <w:t>Zeer Goed</w:t>
      </w:r>
    </w:p>
    <w:p w14:paraId="20407CF1" w14:textId="6505E411" w:rsidR="002A1E86" w:rsidRPr="004F727E" w:rsidRDefault="00337C6B" w:rsidP="002A1E86">
      <w:pPr>
        <w:rPr>
          <w:rStyle w:val="adminTekstChar"/>
          <w:rFonts w:ascii="Montserrat" w:hAnsi="Montserrat"/>
          <w:color w:val="0F4C81"/>
        </w:rPr>
      </w:pPr>
      <w:r w:rsidRPr="004F727E">
        <w:rPr>
          <w:rStyle w:val="adminTekstChar"/>
          <w:rFonts w:ascii="Montserrat" w:hAnsi="Montserrat"/>
          <w:color w:val="0F4C81"/>
        </w:rPr>
        <w:t>JAVASCRIPT</w:t>
      </w:r>
      <w:r w:rsidR="006D4DCE" w:rsidRPr="004F727E">
        <w:rPr>
          <w:rFonts w:ascii="Montserrat" w:hAnsi="Montserrat"/>
          <w:color w:val="0F4C81"/>
        </w:rPr>
        <w:tab/>
      </w:r>
      <w:r w:rsidR="002A1E86" w:rsidRPr="004F727E">
        <w:rPr>
          <w:rStyle w:val="adminTekstChar"/>
          <w:rFonts w:ascii="Montserrat" w:hAnsi="Montserrat"/>
          <w:color w:val="0F4C81"/>
        </w:rPr>
        <w:t>Goed</w:t>
      </w:r>
    </w:p>
    <w:p w14:paraId="4A602329" w14:textId="42461A3E" w:rsidR="009E30EC" w:rsidRPr="004F727E" w:rsidRDefault="009E30EC" w:rsidP="009E30EC">
      <w:pPr>
        <w:rPr>
          <w:rStyle w:val="adminTekstChar"/>
          <w:rFonts w:ascii="Montserrat" w:hAnsi="Montserrat"/>
          <w:color w:val="0F4C81"/>
        </w:rPr>
      </w:pPr>
      <w:r w:rsidRPr="004F727E">
        <w:rPr>
          <w:rStyle w:val="adminTekstChar"/>
          <w:rFonts w:ascii="Montserrat" w:hAnsi="Montserrat"/>
          <w:color w:val="0F4C81"/>
        </w:rPr>
        <w:t>REACT  NATIVE</w:t>
      </w:r>
      <w:r w:rsidRPr="004F727E">
        <w:rPr>
          <w:rFonts w:ascii="Montserrat" w:hAnsi="Montserrat"/>
          <w:color w:val="0F4C81"/>
        </w:rPr>
        <w:tab/>
      </w:r>
      <w:r w:rsidRPr="004F727E">
        <w:rPr>
          <w:rStyle w:val="adminTekstChar"/>
          <w:rFonts w:ascii="Montserrat" w:hAnsi="Montserrat"/>
          <w:color w:val="0F4C81"/>
        </w:rPr>
        <w:t>Goed</w:t>
      </w:r>
    </w:p>
    <w:p w14:paraId="4DF73DFA" w14:textId="3707B379" w:rsidR="009E30EC" w:rsidRPr="004F727E" w:rsidRDefault="009E30EC" w:rsidP="009E30EC">
      <w:pPr>
        <w:rPr>
          <w:rStyle w:val="adminTekstChar"/>
          <w:rFonts w:ascii="Montserrat" w:hAnsi="Montserrat"/>
          <w:color w:val="0F4C81"/>
        </w:rPr>
      </w:pPr>
      <w:r w:rsidRPr="004F727E">
        <w:rPr>
          <w:rStyle w:val="adminTekstChar"/>
          <w:rFonts w:ascii="Montserrat" w:hAnsi="Montserrat"/>
          <w:color w:val="0F4C81"/>
        </w:rPr>
        <w:t>C#</w:t>
      </w:r>
      <w:r w:rsidRPr="004F727E">
        <w:rPr>
          <w:rFonts w:ascii="Montserrat" w:hAnsi="Montserrat"/>
          <w:color w:val="0F4C81"/>
        </w:rPr>
        <w:tab/>
      </w:r>
      <w:r w:rsidRPr="004F727E">
        <w:rPr>
          <w:rStyle w:val="adminTekstChar"/>
          <w:rFonts w:ascii="Montserrat" w:hAnsi="Montserrat"/>
          <w:color w:val="0F4C81"/>
        </w:rPr>
        <w:t>Goed</w:t>
      </w:r>
    </w:p>
    <w:p w14:paraId="723C5C0F" w14:textId="68B3CFC2" w:rsidR="002A1E86" w:rsidRPr="004F727E" w:rsidRDefault="002A1E86" w:rsidP="002A1E86">
      <w:pPr>
        <w:rPr>
          <w:rStyle w:val="adminTekstChar"/>
          <w:rFonts w:ascii="Montserrat" w:hAnsi="Montserrat"/>
          <w:color w:val="0F4C81"/>
        </w:rPr>
      </w:pPr>
      <w:r w:rsidRPr="004F727E">
        <w:rPr>
          <w:rStyle w:val="adminTekstChar"/>
          <w:rFonts w:ascii="Montserrat" w:hAnsi="Montserrat"/>
          <w:color w:val="0F4C81"/>
        </w:rPr>
        <w:t>SQL</w:t>
      </w:r>
      <w:r w:rsidRPr="004F727E">
        <w:rPr>
          <w:rFonts w:ascii="Montserrat" w:hAnsi="Montserrat"/>
          <w:color w:val="0F4C81"/>
        </w:rPr>
        <w:tab/>
        <w:t xml:space="preserve">Zeer </w:t>
      </w:r>
      <w:r w:rsidRPr="004F727E">
        <w:rPr>
          <w:rStyle w:val="adminTekstChar"/>
          <w:rFonts w:ascii="Montserrat" w:hAnsi="Montserrat"/>
          <w:color w:val="0F4C81"/>
        </w:rPr>
        <w:t>Goed</w:t>
      </w:r>
    </w:p>
    <w:p w14:paraId="5F8BDE7D" w14:textId="77777777" w:rsidR="00B2416E" w:rsidRPr="004F727E" w:rsidRDefault="00B2416E" w:rsidP="004F727E">
      <w:pPr>
        <w:pStyle w:val="adminTitel"/>
        <w:ind w:left="0" w:firstLine="0"/>
        <w:rPr>
          <w:rFonts w:ascii="Montserrat" w:hAnsi="Montserrat"/>
          <w:color w:val="0F4C81"/>
          <w:sz w:val="22"/>
          <w:szCs w:val="22"/>
        </w:rPr>
      </w:pPr>
      <w:r w:rsidRPr="004F727E">
        <w:rPr>
          <w:rFonts w:ascii="Montserrat" w:hAnsi="Montserrat"/>
          <w:color w:val="0F4C81"/>
          <w:sz w:val="22"/>
          <w:szCs w:val="22"/>
        </w:rPr>
        <w:t>Varia</w:t>
      </w:r>
    </w:p>
    <w:p w14:paraId="13E35D58" w14:textId="36EF423F" w:rsidR="00792DA1" w:rsidRPr="004F727E" w:rsidRDefault="0081324A" w:rsidP="001034E4">
      <w:pPr>
        <w:rPr>
          <w:rStyle w:val="adminTekstChar"/>
          <w:rFonts w:ascii="Montserrat" w:hAnsi="Montserrat"/>
          <w:color w:val="0F4C81"/>
        </w:rPr>
      </w:pPr>
      <w:r w:rsidRPr="004F727E">
        <w:rPr>
          <w:rStyle w:val="adminTekstChar"/>
          <w:rFonts w:ascii="Montserrat" w:hAnsi="Montserrat"/>
          <w:color w:val="0F4C81"/>
        </w:rPr>
        <w:t>Onmiddellijk beschikbaar.</w:t>
      </w:r>
    </w:p>
    <w:p w14:paraId="29E28661" w14:textId="3B3116BE" w:rsidR="00CB1B0D" w:rsidRPr="004F727E" w:rsidRDefault="0081324A" w:rsidP="004F727E">
      <w:pPr>
        <w:rPr>
          <w:rFonts w:ascii="Montserrat" w:hAnsi="Montserrat"/>
          <w:color w:val="0F4C81"/>
        </w:rPr>
      </w:pPr>
      <w:r w:rsidRPr="004F727E">
        <w:rPr>
          <w:rStyle w:val="adminTekstChar"/>
          <w:rFonts w:ascii="Montserrat" w:hAnsi="Montserrat"/>
          <w:color w:val="0F4C81"/>
        </w:rPr>
        <w:t>In bezit van een voorlopig rijbewijs</w:t>
      </w:r>
      <w:r w:rsidR="00E13E16" w:rsidRPr="004F727E">
        <w:rPr>
          <w:rStyle w:val="adminTekstChar"/>
          <w:rFonts w:ascii="Montserrat" w:hAnsi="Montserrat"/>
          <w:color w:val="0F4C81"/>
        </w:rPr>
        <w:t xml:space="preserve"> b</w:t>
      </w:r>
      <w:r w:rsidRPr="004F727E">
        <w:rPr>
          <w:rStyle w:val="adminTekstChar"/>
          <w:rFonts w:ascii="Montserrat" w:hAnsi="Montserrat"/>
          <w:color w:val="0F4C81"/>
        </w:rPr>
        <w:t>.</w:t>
      </w:r>
    </w:p>
    <w:sectPr w:rsidR="00CB1B0D" w:rsidRPr="004F727E" w:rsidSect="00890E30">
      <w:footerReference w:type="default" r:id="rId20"/>
      <w:footerReference w:type="first" r:id="rId21"/>
      <w:pgSz w:w="11906" w:h="16838"/>
      <w:pgMar w:top="993" w:right="849"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9328A" w14:textId="77777777" w:rsidR="00890E30" w:rsidRDefault="00890E30" w:rsidP="009D0B3B">
      <w:pPr>
        <w:spacing w:line="240" w:lineRule="auto"/>
      </w:pPr>
      <w:r>
        <w:separator/>
      </w:r>
    </w:p>
    <w:p w14:paraId="54E4AFDF" w14:textId="77777777" w:rsidR="00890E30" w:rsidRDefault="00890E30"/>
  </w:endnote>
  <w:endnote w:type="continuationSeparator" w:id="0">
    <w:p w14:paraId="6ADC8970" w14:textId="77777777" w:rsidR="00890E30" w:rsidRDefault="00890E30" w:rsidP="009D0B3B">
      <w:pPr>
        <w:spacing w:line="240" w:lineRule="auto"/>
      </w:pPr>
      <w:r>
        <w:continuationSeparator/>
      </w:r>
    </w:p>
    <w:p w14:paraId="299177CA" w14:textId="77777777" w:rsidR="00890E30" w:rsidRDefault="00890E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2852185"/>
      <w:docPartObj>
        <w:docPartGallery w:val="Page Numbers (Bottom of Page)"/>
        <w:docPartUnique/>
      </w:docPartObj>
    </w:sdtPr>
    <w:sdtContent>
      <w:p w14:paraId="35E31C99" w14:textId="77777777" w:rsidR="00680C1E" w:rsidRDefault="00680C1E">
        <w:pPr>
          <w:pStyle w:val="Voettekst"/>
          <w:jc w:val="right"/>
        </w:pPr>
        <w:r>
          <w:fldChar w:fldCharType="begin"/>
        </w:r>
        <w:r>
          <w:instrText>PAGE   \* MERGEFORMAT</w:instrText>
        </w:r>
        <w:r>
          <w:fldChar w:fldCharType="separate"/>
        </w:r>
        <w:r w:rsidR="0092214C" w:rsidRPr="0092214C">
          <w:rPr>
            <w:noProof/>
            <w:lang w:val="nl-NL"/>
          </w:rPr>
          <w:t>2</w:t>
        </w:r>
        <w:r>
          <w:fldChar w:fldCharType="end"/>
        </w:r>
      </w:p>
    </w:sdtContent>
  </w:sdt>
  <w:p w14:paraId="64CCF8F7" w14:textId="77777777" w:rsidR="009D0B3B" w:rsidRDefault="009D0B3B">
    <w:pPr>
      <w:pStyle w:val="Voettekst"/>
    </w:pPr>
  </w:p>
  <w:p w14:paraId="2677FE57" w14:textId="77777777" w:rsidR="007C445D" w:rsidRDefault="007C445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063307"/>
      <w:docPartObj>
        <w:docPartGallery w:val="Page Numbers (Bottom of Page)"/>
        <w:docPartUnique/>
      </w:docPartObj>
    </w:sdtPr>
    <w:sdtContent>
      <w:p w14:paraId="126D8BB8" w14:textId="77777777" w:rsidR="009D0B3B" w:rsidRDefault="009D0B3B">
        <w:pPr>
          <w:pStyle w:val="Voettekst"/>
          <w:jc w:val="right"/>
        </w:pPr>
        <w:r>
          <w:fldChar w:fldCharType="begin"/>
        </w:r>
        <w:r>
          <w:instrText>PAGE   \* MERGEFORMAT</w:instrText>
        </w:r>
        <w:r>
          <w:fldChar w:fldCharType="separate"/>
        </w:r>
        <w:r w:rsidR="0092214C" w:rsidRPr="0092214C">
          <w:rPr>
            <w:noProof/>
            <w:lang w:val="nl-NL"/>
          </w:rPr>
          <w:t>1</w:t>
        </w:r>
        <w:r>
          <w:fldChar w:fldCharType="end"/>
        </w:r>
      </w:p>
    </w:sdtContent>
  </w:sdt>
  <w:p w14:paraId="0F95BF2E" w14:textId="77777777" w:rsidR="009D0B3B" w:rsidRDefault="009D0B3B">
    <w:pPr>
      <w:pStyle w:val="Voettekst"/>
    </w:pPr>
  </w:p>
  <w:p w14:paraId="7ED3F710" w14:textId="77777777" w:rsidR="007C445D" w:rsidRDefault="007C44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85841" w14:textId="77777777" w:rsidR="00890E30" w:rsidRDefault="00890E30" w:rsidP="009D0B3B">
      <w:pPr>
        <w:spacing w:line="240" w:lineRule="auto"/>
      </w:pPr>
      <w:r>
        <w:separator/>
      </w:r>
    </w:p>
    <w:p w14:paraId="38AEA974" w14:textId="77777777" w:rsidR="00890E30" w:rsidRDefault="00890E30"/>
  </w:footnote>
  <w:footnote w:type="continuationSeparator" w:id="0">
    <w:p w14:paraId="7BCF1AC0" w14:textId="77777777" w:rsidR="00890E30" w:rsidRDefault="00890E30" w:rsidP="009D0B3B">
      <w:pPr>
        <w:spacing w:line="240" w:lineRule="auto"/>
      </w:pPr>
      <w:r>
        <w:continuationSeparator/>
      </w:r>
    </w:p>
    <w:p w14:paraId="53423302" w14:textId="77777777" w:rsidR="00890E30" w:rsidRDefault="00890E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5pt;height:13.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" o:bullet="t">
        <v:imagedata r:id="rId1" o:title="" cropbottom="-506f" cropright="-220f"/>
      </v:shape>
    </w:pict>
  </w:numPicBullet>
  <w:numPicBullet w:numPicBulletId="1">
    <w:pict>
      <v:shape id="_x0000_i1105" type="#_x0000_t75" style="width:19.2pt;height:1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" o:bullet="t">
        <v:imagedata r:id="rId2" o:title="" cropleft="-1707f"/>
      </v:shape>
    </w:pict>
  </w:numPicBullet>
  <w:abstractNum w:abstractNumId="0" w15:restartNumberingAfterBreak="0">
    <w:nsid w:val="3B450A83"/>
    <w:multiLevelType w:val="hybridMultilevel"/>
    <w:tmpl w:val="011269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FD75D2C"/>
    <w:multiLevelType w:val="hybridMultilevel"/>
    <w:tmpl w:val="69241C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B506DF3"/>
    <w:multiLevelType w:val="hybridMultilevel"/>
    <w:tmpl w:val="AB28C38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F30799C"/>
    <w:multiLevelType w:val="hybridMultilevel"/>
    <w:tmpl w:val="6CE63204"/>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4" w15:restartNumberingAfterBreak="0">
    <w:nsid w:val="6EFC0A7A"/>
    <w:multiLevelType w:val="hybridMultilevel"/>
    <w:tmpl w:val="4F46C0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608751E"/>
    <w:multiLevelType w:val="hybridMultilevel"/>
    <w:tmpl w:val="C6EA73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761416572">
    <w:abstractNumId w:val="1"/>
  </w:num>
  <w:num w:numId="2" w16cid:durableId="965424677">
    <w:abstractNumId w:val="3"/>
  </w:num>
  <w:num w:numId="3" w16cid:durableId="182325099">
    <w:abstractNumId w:val="0"/>
  </w:num>
  <w:num w:numId="4" w16cid:durableId="1361860677">
    <w:abstractNumId w:val="2"/>
  </w:num>
  <w:num w:numId="5" w16cid:durableId="1035930546">
    <w:abstractNumId w:val="4"/>
  </w:num>
  <w:num w:numId="6" w16cid:durableId="2130032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ocumentProtection w:edit="forms" w:formatting="1" w:enforcement="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66"/>
    <w:rsid w:val="0000619E"/>
    <w:rsid w:val="0001291E"/>
    <w:rsid w:val="00037816"/>
    <w:rsid w:val="0004534D"/>
    <w:rsid w:val="00066448"/>
    <w:rsid w:val="00070BC4"/>
    <w:rsid w:val="0007799F"/>
    <w:rsid w:val="00094083"/>
    <w:rsid w:val="000F6506"/>
    <w:rsid w:val="001034E4"/>
    <w:rsid w:val="00104104"/>
    <w:rsid w:val="00105846"/>
    <w:rsid w:val="0010678D"/>
    <w:rsid w:val="00107BBB"/>
    <w:rsid w:val="00134736"/>
    <w:rsid w:val="00135B4E"/>
    <w:rsid w:val="001609FE"/>
    <w:rsid w:val="00181B0A"/>
    <w:rsid w:val="00191D21"/>
    <w:rsid w:val="001B1CA1"/>
    <w:rsid w:val="001B4EE5"/>
    <w:rsid w:val="001C25FE"/>
    <w:rsid w:val="001C4494"/>
    <w:rsid w:val="001D2B0A"/>
    <w:rsid w:val="001E6FFB"/>
    <w:rsid w:val="001F71C9"/>
    <w:rsid w:val="00205D75"/>
    <w:rsid w:val="00212125"/>
    <w:rsid w:val="00214466"/>
    <w:rsid w:val="00214E38"/>
    <w:rsid w:val="00216D91"/>
    <w:rsid w:val="00223393"/>
    <w:rsid w:val="0022376C"/>
    <w:rsid w:val="002744DF"/>
    <w:rsid w:val="0029747F"/>
    <w:rsid w:val="002A1E86"/>
    <w:rsid w:val="002C2D0A"/>
    <w:rsid w:val="00315192"/>
    <w:rsid w:val="00337C6B"/>
    <w:rsid w:val="00356C8C"/>
    <w:rsid w:val="003831DA"/>
    <w:rsid w:val="003B0B76"/>
    <w:rsid w:val="003B5F39"/>
    <w:rsid w:val="003E2CD4"/>
    <w:rsid w:val="00431CF1"/>
    <w:rsid w:val="00451A1A"/>
    <w:rsid w:val="0046374F"/>
    <w:rsid w:val="00466466"/>
    <w:rsid w:val="004C12B9"/>
    <w:rsid w:val="004D2477"/>
    <w:rsid w:val="004D5829"/>
    <w:rsid w:val="004F727E"/>
    <w:rsid w:val="00513945"/>
    <w:rsid w:val="005534CB"/>
    <w:rsid w:val="005A007A"/>
    <w:rsid w:val="005A3A1D"/>
    <w:rsid w:val="005A46A3"/>
    <w:rsid w:val="005F138A"/>
    <w:rsid w:val="00600E82"/>
    <w:rsid w:val="00650F62"/>
    <w:rsid w:val="00672BCC"/>
    <w:rsid w:val="00680C1E"/>
    <w:rsid w:val="006A13D6"/>
    <w:rsid w:val="006C4178"/>
    <w:rsid w:val="006D4DCE"/>
    <w:rsid w:val="006D5A0C"/>
    <w:rsid w:val="006E4226"/>
    <w:rsid w:val="00705B9A"/>
    <w:rsid w:val="00706D89"/>
    <w:rsid w:val="00745FBA"/>
    <w:rsid w:val="0078441F"/>
    <w:rsid w:val="00792DA1"/>
    <w:rsid w:val="00793FE4"/>
    <w:rsid w:val="007C0681"/>
    <w:rsid w:val="007C1B9D"/>
    <w:rsid w:val="007C445D"/>
    <w:rsid w:val="007E2F17"/>
    <w:rsid w:val="00807DA2"/>
    <w:rsid w:val="0081324A"/>
    <w:rsid w:val="008558E4"/>
    <w:rsid w:val="00861564"/>
    <w:rsid w:val="00880317"/>
    <w:rsid w:val="00890E30"/>
    <w:rsid w:val="008E03BB"/>
    <w:rsid w:val="00911EDB"/>
    <w:rsid w:val="0092214C"/>
    <w:rsid w:val="00926701"/>
    <w:rsid w:val="0093326C"/>
    <w:rsid w:val="0093447F"/>
    <w:rsid w:val="00964E25"/>
    <w:rsid w:val="009659F5"/>
    <w:rsid w:val="00993E7D"/>
    <w:rsid w:val="00994962"/>
    <w:rsid w:val="0099722B"/>
    <w:rsid w:val="009B3FC4"/>
    <w:rsid w:val="009C6013"/>
    <w:rsid w:val="009D0B3B"/>
    <w:rsid w:val="009E30EC"/>
    <w:rsid w:val="009F7BCD"/>
    <w:rsid w:val="00A02064"/>
    <w:rsid w:val="00A07FBE"/>
    <w:rsid w:val="00A45558"/>
    <w:rsid w:val="00A5020A"/>
    <w:rsid w:val="00A56855"/>
    <w:rsid w:val="00A81A34"/>
    <w:rsid w:val="00AA30CA"/>
    <w:rsid w:val="00AA4A18"/>
    <w:rsid w:val="00AC79E7"/>
    <w:rsid w:val="00AE4F9B"/>
    <w:rsid w:val="00AF0C32"/>
    <w:rsid w:val="00B0119D"/>
    <w:rsid w:val="00B047D3"/>
    <w:rsid w:val="00B17A5B"/>
    <w:rsid w:val="00B2416E"/>
    <w:rsid w:val="00B45FBB"/>
    <w:rsid w:val="00B62A4A"/>
    <w:rsid w:val="00B639B0"/>
    <w:rsid w:val="00B82D6A"/>
    <w:rsid w:val="00BA7CE0"/>
    <w:rsid w:val="00BD71FF"/>
    <w:rsid w:val="00BD7554"/>
    <w:rsid w:val="00BD766E"/>
    <w:rsid w:val="00BE4C65"/>
    <w:rsid w:val="00C623A4"/>
    <w:rsid w:val="00C75443"/>
    <w:rsid w:val="00C96B19"/>
    <w:rsid w:val="00CB1B0D"/>
    <w:rsid w:val="00CC45FF"/>
    <w:rsid w:val="00CE0FE0"/>
    <w:rsid w:val="00CF0832"/>
    <w:rsid w:val="00D301C2"/>
    <w:rsid w:val="00D437BD"/>
    <w:rsid w:val="00D5367F"/>
    <w:rsid w:val="00D616F1"/>
    <w:rsid w:val="00D8443B"/>
    <w:rsid w:val="00D87F29"/>
    <w:rsid w:val="00DA59B7"/>
    <w:rsid w:val="00DB424A"/>
    <w:rsid w:val="00DB6481"/>
    <w:rsid w:val="00DC549C"/>
    <w:rsid w:val="00DF1FEA"/>
    <w:rsid w:val="00DF314A"/>
    <w:rsid w:val="00E13E16"/>
    <w:rsid w:val="00E750F1"/>
    <w:rsid w:val="00EA1C26"/>
    <w:rsid w:val="00EA4270"/>
    <w:rsid w:val="00EA4C7C"/>
    <w:rsid w:val="00EE759F"/>
    <w:rsid w:val="00EF0939"/>
    <w:rsid w:val="00F115C9"/>
    <w:rsid w:val="00F23836"/>
    <w:rsid w:val="00F33778"/>
    <w:rsid w:val="00F510E8"/>
    <w:rsid w:val="00F52B49"/>
    <w:rsid w:val="00F8228A"/>
    <w:rsid w:val="00FA2935"/>
    <w:rsid w:val="00FA7157"/>
    <w:rsid w:val="00FD62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8344"/>
  <w15:docId w15:val="{6CD21650-5999-450C-AE0A-8AA2D330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line="276" w:lineRule="auto"/>
        <w:ind w:left="2126" w:hanging="2126"/>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ard">
    <w:name w:val="Normal"/>
    <w:qFormat/>
    <w:rsid w:val="00DF1FEA"/>
    <w:rPr>
      <w:rFonts w:eastAsiaTheme="minorEastAsia"/>
      <w:lang w:eastAsia="nl-BE"/>
    </w:rPr>
  </w:style>
  <w:style w:type="paragraph" w:styleId="Kop1">
    <w:name w:val="heading 1"/>
    <w:basedOn w:val="Standaard"/>
    <w:next w:val="Standaard"/>
    <w:link w:val="Kop1Char"/>
    <w:uiPriority w:val="9"/>
    <w:qFormat/>
    <w:locked/>
    <w:rsid w:val="00DF1F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next w:val="Standaard"/>
    <w:link w:val="OndertitelChar"/>
    <w:uiPriority w:val="11"/>
    <w:qFormat/>
    <w:locked/>
    <w:rsid w:val="00431CF1"/>
    <w:pPr>
      <w:numPr>
        <w:ilvl w:val="1"/>
      </w:numPr>
      <w:ind w:left="2126" w:hanging="2126"/>
    </w:pPr>
    <w:rPr>
      <w:rFonts w:asciiTheme="majorHAnsi" w:eastAsiaTheme="majorEastAsia" w:hAnsiTheme="majorHAnsi" w:cstheme="majorBidi"/>
      <w:i/>
      <w:iCs/>
      <w:color w:val="4F81BD" w:themeColor="accent1"/>
      <w:spacing w:val="15"/>
      <w:sz w:val="24"/>
      <w:szCs w:val="24"/>
      <w:lang w:eastAsia="en-US"/>
    </w:rPr>
  </w:style>
  <w:style w:type="character" w:customStyle="1" w:styleId="OndertitelChar">
    <w:name w:val="Ondertitel Char"/>
    <w:basedOn w:val="Standaardalinea-lettertype"/>
    <w:link w:val="Ondertitel"/>
    <w:uiPriority w:val="11"/>
    <w:rsid w:val="00431CF1"/>
    <w:rPr>
      <w:rFonts w:asciiTheme="majorHAnsi" w:eastAsiaTheme="majorEastAsia" w:hAnsiTheme="majorHAnsi" w:cstheme="majorBidi"/>
      <w:i/>
      <w:iCs/>
      <w:color w:val="4F81BD" w:themeColor="accent1"/>
      <w:spacing w:val="15"/>
      <w:sz w:val="24"/>
      <w:szCs w:val="24"/>
    </w:rPr>
  </w:style>
  <w:style w:type="paragraph" w:customStyle="1" w:styleId="Masthead">
    <w:name w:val="Masthead"/>
    <w:basedOn w:val="Kop1"/>
    <w:link w:val="MastheadChar"/>
    <w:locked/>
    <w:rsid w:val="00DF1FEA"/>
    <w:pPr>
      <w:keepNext w:val="0"/>
      <w:keepLines w:val="0"/>
      <w:spacing w:before="0"/>
      <w:contextualSpacing/>
    </w:pPr>
    <w:rPr>
      <w:rFonts w:ascii="Bookman Old Style" w:hAnsi="Bookman Old Style" w:cs="Times New Roman"/>
      <w:b w:val="0"/>
      <w:bCs w:val="0"/>
      <w:i/>
      <w:color w:val="990033"/>
      <w:sz w:val="72"/>
      <w:szCs w:val="20"/>
    </w:rPr>
  </w:style>
  <w:style w:type="character" w:customStyle="1" w:styleId="Kop1Char">
    <w:name w:val="Kop 1 Char"/>
    <w:basedOn w:val="Standaardalinea-lettertype"/>
    <w:link w:val="Kop1"/>
    <w:uiPriority w:val="9"/>
    <w:rsid w:val="00DF1FEA"/>
    <w:rPr>
      <w:rFonts w:asciiTheme="majorHAnsi" w:eastAsiaTheme="majorEastAsia" w:hAnsiTheme="majorHAnsi" w:cstheme="majorBidi"/>
      <w:b/>
      <w:bCs/>
      <w:color w:val="365F91" w:themeColor="accent1" w:themeShade="BF"/>
      <w:sz w:val="28"/>
      <w:szCs w:val="28"/>
      <w:lang w:eastAsia="nl-BE"/>
    </w:rPr>
  </w:style>
  <w:style w:type="paragraph" w:styleId="Ballontekst">
    <w:name w:val="Balloon Text"/>
    <w:basedOn w:val="Standaard"/>
    <w:link w:val="BallontekstChar"/>
    <w:uiPriority w:val="99"/>
    <w:semiHidden/>
    <w:unhideWhenUsed/>
    <w:locked/>
    <w:rsid w:val="00DF1F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F1FEA"/>
    <w:rPr>
      <w:rFonts w:ascii="Tahoma" w:eastAsiaTheme="minorEastAsia" w:hAnsi="Tahoma" w:cs="Tahoma"/>
      <w:sz w:val="16"/>
      <w:szCs w:val="16"/>
      <w:lang w:eastAsia="nl-BE"/>
    </w:rPr>
  </w:style>
  <w:style w:type="paragraph" w:styleId="Lijstalinea">
    <w:name w:val="List Paragraph"/>
    <w:basedOn w:val="Standaard"/>
    <w:uiPriority w:val="34"/>
    <w:qFormat/>
    <w:locked/>
    <w:rsid w:val="004D5829"/>
    <w:pPr>
      <w:ind w:left="720"/>
      <w:contextualSpacing/>
    </w:pPr>
  </w:style>
  <w:style w:type="paragraph" w:styleId="Koptekst">
    <w:name w:val="header"/>
    <w:basedOn w:val="Standaard"/>
    <w:link w:val="KoptekstChar"/>
    <w:uiPriority w:val="99"/>
    <w:unhideWhenUsed/>
    <w:locked/>
    <w:rsid w:val="009D0B3B"/>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D0B3B"/>
    <w:rPr>
      <w:rFonts w:eastAsiaTheme="minorEastAsia"/>
      <w:lang w:eastAsia="nl-BE"/>
    </w:rPr>
  </w:style>
  <w:style w:type="paragraph" w:styleId="Voettekst">
    <w:name w:val="footer"/>
    <w:basedOn w:val="Standaard"/>
    <w:link w:val="VoettekstChar"/>
    <w:uiPriority w:val="99"/>
    <w:unhideWhenUsed/>
    <w:locked/>
    <w:rsid w:val="009D0B3B"/>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9D0B3B"/>
    <w:rPr>
      <w:rFonts w:eastAsiaTheme="minorEastAsia"/>
      <w:lang w:eastAsia="nl-BE"/>
    </w:rPr>
  </w:style>
  <w:style w:type="table" w:styleId="Tabelraster">
    <w:name w:val="Table Grid"/>
    <w:basedOn w:val="Standaardtabel"/>
    <w:uiPriority w:val="59"/>
    <w:locked/>
    <w:rsid w:val="001609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minTitel">
    <w:name w:val="adminTitel"/>
    <w:basedOn w:val="Standaard"/>
    <w:link w:val="adminTitelChar"/>
    <w:qFormat/>
    <w:rsid w:val="00B639B0"/>
    <w:pPr>
      <w:pBdr>
        <w:bottom w:val="single" w:sz="18" w:space="1" w:color="002060"/>
      </w:pBdr>
      <w:spacing w:before="360" w:after="120" w:line="240" w:lineRule="auto"/>
    </w:pPr>
    <w:rPr>
      <w:rFonts w:ascii="Century Gothic" w:hAnsi="Century Gothic"/>
      <w:b/>
      <w:color w:val="002060"/>
      <w:sz w:val="24"/>
      <w:szCs w:val="24"/>
    </w:rPr>
  </w:style>
  <w:style w:type="character" w:styleId="Tekstvantijdelijkeaanduiding">
    <w:name w:val="Placeholder Text"/>
    <w:basedOn w:val="Standaardalinea-lettertype"/>
    <w:uiPriority w:val="99"/>
    <w:semiHidden/>
    <w:locked/>
    <w:rsid w:val="00214E38"/>
    <w:rPr>
      <w:color w:val="808080"/>
    </w:rPr>
  </w:style>
  <w:style w:type="character" w:customStyle="1" w:styleId="adminTitelChar">
    <w:name w:val="adminTitel Char"/>
    <w:basedOn w:val="Standaardalinea-lettertype"/>
    <w:link w:val="adminTitel"/>
    <w:rsid w:val="00B639B0"/>
    <w:rPr>
      <w:rFonts w:ascii="Century Gothic" w:eastAsiaTheme="minorEastAsia" w:hAnsi="Century Gothic"/>
      <w:b/>
      <w:color w:val="002060"/>
      <w:sz w:val="24"/>
      <w:szCs w:val="24"/>
      <w:lang w:eastAsia="nl-BE"/>
    </w:rPr>
  </w:style>
  <w:style w:type="paragraph" w:customStyle="1" w:styleId="adminTekst">
    <w:name w:val="adminTekst"/>
    <w:basedOn w:val="Standaard"/>
    <w:link w:val="adminTekstChar"/>
    <w:qFormat/>
    <w:rsid w:val="00214E38"/>
    <w:pPr>
      <w:tabs>
        <w:tab w:val="left" w:pos="8364"/>
      </w:tabs>
      <w:spacing w:before="240"/>
    </w:pPr>
    <w:rPr>
      <w:rFonts w:ascii="Century Gothic" w:hAnsi="Century Gothic"/>
    </w:rPr>
  </w:style>
  <w:style w:type="paragraph" w:customStyle="1" w:styleId="adminTekstVet">
    <w:name w:val="adminTekstVet"/>
    <w:basedOn w:val="Standaard"/>
    <w:link w:val="adminTekstVetChar"/>
    <w:qFormat/>
    <w:rsid w:val="004C12B9"/>
    <w:pPr>
      <w:tabs>
        <w:tab w:val="left" w:pos="8364"/>
      </w:tabs>
      <w:spacing w:before="240"/>
    </w:pPr>
    <w:rPr>
      <w:rFonts w:ascii="Century Gothic" w:hAnsi="Century Gothic"/>
      <w:b/>
    </w:rPr>
  </w:style>
  <w:style w:type="character" w:customStyle="1" w:styleId="adminTekstChar">
    <w:name w:val="adminTekst Char"/>
    <w:basedOn w:val="Standaardalinea-lettertype"/>
    <w:link w:val="adminTekst"/>
    <w:rsid w:val="00214E38"/>
    <w:rPr>
      <w:rFonts w:ascii="Century Gothic" w:eastAsiaTheme="minorEastAsia" w:hAnsi="Century Gothic"/>
      <w:lang w:eastAsia="nl-BE"/>
    </w:rPr>
  </w:style>
  <w:style w:type="paragraph" w:customStyle="1" w:styleId="adminHeader">
    <w:name w:val="adminHeader"/>
    <w:basedOn w:val="Masthead"/>
    <w:link w:val="adminHeaderChar"/>
    <w:qFormat/>
    <w:rsid w:val="00205D75"/>
    <w:pPr>
      <w:ind w:right="-66"/>
      <w:jc w:val="center"/>
    </w:pPr>
    <w:rPr>
      <w:rFonts w:ascii="Century Gothic" w:hAnsi="Century Gothic" w:cs="Arial"/>
      <w:b/>
      <w:i w:val="0"/>
      <w:color w:val="002776"/>
      <w:sz w:val="60"/>
      <w:szCs w:val="60"/>
    </w:rPr>
  </w:style>
  <w:style w:type="character" w:customStyle="1" w:styleId="adminTekstVetChar">
    <w:name w:val="adminTekstVet Char"/>
    <w:basedOn w:val="Standaardalinea-lettertype"/>
    <w:link w:val="adminTekstVet"/>
    <w:rsid w:val="004C12B9"/>
    <w:rPr>
      <w:rFonts w:ascii="Century Gothic" w:eastAsiaTheme="minorEastAsia" w:hAnsi="Century Gothic"/>
      <w:b/>
      <w:lang w:eastAsia="nl-BE"/>
    </w:rPr>
  </w:style>
  <w:style w:type="paragraph" w:customStyle="1" w:styleId="adminbirth">
    <w:name w:val="admin_birth"/>
    <w:basedOn w:val="Masthead"/>
    <w:link w:val="adminbirthChar"/>
    <w:qFormat/>
    <w:rsid w:val="00205D75"/>
    <w:pPr>
      <w:ind w:right="-66"/>
      <w:jc w:val="center"/>
    </w:pPr>
    <w:rPr>
      <w:rFonts w:ascii="Century Gothic" w:hAnsi="Century Gothic" w:cs="Arial"/>
      <w:i w:val="0"/>
      <w:color w:val="002776"/>
      <w:sz w:val="16"/>
      <w:szCs w:val="16"/>
    </w:rPr>
  </w:style>
  <w:style w:type="character" w:customStyle="1" w:styleId="MastheadChar">
    <w:name w:val="Masthead Char"/>
    <w:basedOn w:val="Kop1Char"/>
    <w:link w:val="Masthead"/>
    <w:rsid w:val="00205D75"/>
    <w:rPr>
      <w:rFonts w:ascii="Bookman Old Style" w:eastAsiaTheme="majorEastAsia" w:hAnsi="Bookman Old Style" w:cs="Times New Roman"/>
      <w:b w:val="0"/>
      <w:bCs w:val="0"/>
      <w:i/>
      <w:color w:val="990033"/>
      <w:sz w:val="72"/>
      <w:szCs w:val="20"/>
      <w:lang w:eastAsia="nl-BE"/>
    </w:rPr>
  </w:style>
  <w:style w:type="character" w:customStyle="1" w:styleId="adminHeaderChar">
    <w:name w:val="adminHeader Char"/>
    <w:basedOn w:val="MastheadChar"/>
    <w:link w:val="adminHeader"/>
    <w:rsid w:val="00205D75"/>
    <w:rPr>
      <w:rFonts w:ascii="Century Gothic" w:eastAsiaTheme="majorEastAsia" w:hAnsi="Century Gothic" w:cs="Arial"/>
      <w:b/>
      <w:bCs w:val="0"/>
      <w:i w:val="0"/>
      <w:color w:val="002776"/>
      <w:sz w:val="60"/>
      <w:szCs w:val="60"/>
      <w:lang w:eastAsia="nl-BE"/>
    </w:rPr>
  </w:style>
  <w:style w:type="character" w:customStyle="1" w:styleId="adminbirthChar">
    <w:name w:val="admin_birth Char"/>
    <w:basedOn w:val="MastheadChar"/>
    <w:link w:val="adminbirth"/>
    <w:rsid w:val="00205D75"/>
    <w:rPr>
      <w:rFonts w:ascii="Century Gothic" w:eastAsiaTheme="majorEastAsia" w:hAnsi="Century Gothic" w:cs="Arial"/>
      <w:b w:val="0"/>
      <w:bCs w:val="0"/>
      <w:i w:val="0"/>
      <w:color w:val="002776"/>
      <w:sz w:val="16"/>
      <w:szCs w:val="16"/>
      <w:lang w:eastAsia="nl-BE"/>
    </w:rPr>
  </w:style>
  <w:style w:type="paragraph" w:customStyle="1" w:styleId="leerkrachttekst">
    <w:name w:val="leerkracht_tekst"/>
    <w:basedOn w:val="adminTekst"/>
    <w:link w:val="leerkrachttekstChar"/>
    <w:qFormat/>
    <w:rsid w:val="00D5367F"/>
    <w:pPr>
      <w:tabs>
        <w:tab w:val="clear" w:pos="8364"/>
        <w:tab w:val="right" w:pos="9923"/>
      </w:tabs>
      <w:spacing w:before="0" w:line="360" w:lineRule="auto"/>
      <w:ind w:left="0" w:firstLine="0"/>
    </w:pPr>
    <w:rPr>
      <w:rFonts w:ascii="Lato" w:hAnsi="Lato"/>
      <w:spacing w:val="4"/>
      <w:sz w:val="26"/>
      <w:szCs w:val="26"/>
    </w:rPr>
  </w:style>
  <w:style w:type="character" w:customStyle="1" w:styleId="leerkrachttekstChar">
    <w:name w:val="leerkracht_tekst Char"/>
    <w:basedOn w:val="adminTekstChar"/>
    <w:link w:val="leerkrachttekst"/>
    <w:rsid w:val="00D5367F"/>
    <w:rPr>
      <w:rFonts w:ascii="Lato" w:eastAsiaTheme="minorEastAsia" w:hAnsi="Lato"/>
      <w:spacing w:val="4"/>
      <w:sz w:val="26"/>
      <w:szCs w:val="26"/>
      <w:lang w:eastAsia="nl-BE"/>
    </w:rPr>
  </w:style>
  <w:style w:type="character" w:styleId="Hyperlink">
    <w:name w:val="Hyperlink"/>
    <w:basedOn w:val="Standaardalinea-lettertype"/>
    <w:uiPriority w:val="99"/>
    <w:unhideWhenUsed/>
    <w:locked/>
    <w:rsid w:val="005A3A1D"/>
    <w:rPr>
      <w:color w:val="0000FF" w:themeColor="hyperlink"/>
      <w:u w:val="single"/>
    </w:rPr>
  </w:style>
  <w:style w:type="character" w:styleId="Onopgelostemelding">
    <w:name w:val="Unresolved Mention"/>
    <w:basedOn w:val="Standaardalinea-lettertype"/>
    <w:uiPriority w:val="99"/>
    <w:semiHidden/>
    <w:unhideWhenUsed/>
    <w:rsid w:val="005A3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linkedin.com/in/mamadou-woury-barry-915374228/" TargetMode="External"/><Relationship Id="rId18" Type="http://schemas.openxmlformats.org/officeDocument/2006/relationships/hyperlink" Target="mailto:Mamadouwoury641@gmail.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madouwoury641@gmail.com" TargetMode="Externa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linkedin.com/in/mamadou-woury-barry-915374228/"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hparedae\Werkmateriaal\Design\cv's\CV-sjablonen\administratief_bediende\administratief_bediende_styled.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0EFF2-DEB6-4236-93D6-747154BF8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administratief_bediende_styled.dotx</Template>
  <TotalTime>0</TotalTime>
  <Pages>2</Pages>
  <Words>334</Words>
  <Characters>1840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mamadou woury barry</dc:creator>
  <cp:lastModifiedBy>Barry Mamadou [student]</cp:lastModifiedBy>
  <cp:revision>10</cp:revision>
  <cp:lastPrinted>2024-02-08T16:32:00Z</cp:lastPrinted>
  <dcterms:created xsi:type="dcterms:W3CDTF">2024-02-08T16:31:00Z</dcterms:created>
  <dcterms:modified xsi:type="dcterms:W3CDTF">2024-03-08T19:23:00Z</dcterms:modified>
</cp:coreProperties>
</file>